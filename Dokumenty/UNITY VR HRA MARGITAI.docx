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87DE"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726A5960" wp14:editId="74F3A81D">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26A5960"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62FDD5DF"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428564A2" wp14:editId="12727DAF">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0084AA" w14:textId="77777777" w:rsidR="00885809" w:rsidRDefault="00A94756"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564A2"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p w14:paraId="6C0084AA" w14:textId="77777777" w:rsidR="00885809" w:rsidRDefault="00A94756" w:rsidP="00D06100">
                      <w:pPr>
                        <w:spacing w:line="259" w:lineRule="auto"/>
                        <w:ind w:firstLine="0"/>
                        <w:jc w:val="left"/>
                        <w:rPr>
                          <w:rFonts w:asciiTheme="majorHAnsi" w:hAnsiTheme="majorHAnsi" w:cstheme="majorHAnsi"/>
                          <w:caps/>
                          <w:sz w:val="48"/>
                          <w:szCs w:val="48"/>
                        </w:rPr>
                      </w:pPr>
                      <w:sdt>
                        <w:sdtPr>
                          <w:rPr>
                            <w:rFonts w:asciiTheme="majorHAnsi" w:hAnsiTheme="majorHAnsi" w:cstheme="majorHAns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r w:rsidR="00885809" w:rsidRPr="00885809">
                            <w:rPr>
                              <w:rFonts w:asciiTheme="majorHAnsi" w:hAnsiTheme="majorHAnsi" w:cstheme="majorHAnsi"/>
                              <w:caps/>
                              <w:sz w:val="48"/>
                              <w:szCs w:val="48"/>
                            </w:rPr>
                            <w:t>Unity VR hra</w:t>
                          </w:r>
                        </w:sdtContent>
                      </w:sdt>
                    </w:p>
                    <w:p w14:paraId="199AA46B" w14:textId="1ADEAF8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4C6C74" wp14:editId="07E97BBB">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587FE432"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233C6364" wp14:editId="5EBDBE7B">
                <wp:simplePos x="0" y="0"/>
                <wp:positionH relativeFrom="margin">
                  <wp:align>left</wp:align>
                </wp:positionH>
                <wp:positionV relativeFrom="margin">
                  <wp:posOffset>7539990</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3C6364" id="Text Box 43" o:spid="_x0000_s1028" type="#_x0000_t202" style="position:absolute;left:0;text-align:left;margin-left:0;margin-top:593.7pt;width:402.75pt;height:119.0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" filled="f" stroked="f">
                <v:textbox>
                  <w:txbxContent>
                    <w:p w14:paraId="598C9C87" w14:textId="77777777"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EndPr/>
                        <w:sdtContent>
                          <w:r w:rsidR="00885809">
                            <w:rPr>
                              <w:b/>
                            </w:rPr>
                            <w:t>Filip Margitai</w:t>
                          </w:r>
                        </w:sdtContent>
                      </w:sdt>
                    </w:p>
                    <w:p w14:paraId="025DDD95" w14:textId="403A7514" w:rsidR="00341B93" w:rsidRPr="00B003CF" w:rsidRDefault="00341B93" w:rsidP="00D06100">
                      <w:pPr>
                        <w:tabs>
                          <w:tab w:val="right" w:pos="2268"/>
                          <w:tab w:val="left" w:pos="2977"/>
                        </w:tabs>
                        <w:spacing w:line="259" w:lineRule="auto"/>
                        <w:ind w:firstLine="0"/>
                      </w:pPr>
                      <w:r w:rsidRPr="00B003CF">
                        <w:tab/>
                        <w:t>Obor</w:t>
                      </w:r>
                      <w:r w:rsidRPr="00B003CF">
                        <w:tab/>
                      </w:r>
                      <w:r w:rsidR="00885809">
                        <w:rPr>
                          <w:b/>
                        </w:rPr>
                        <w:t>Informační technologie</w:t>
                      </w:r>
                    </w:p>
                    <w:p w14:paraId="660A5E3D" w14:textId="0172F6D4" w:rsidR="00341B93" w:rsidRPr="00B003CF" w:rsidRDefault="00341B93" w:rsidP="00D06100">
                      <w:pPr>
                        <w:tabs>
                          <w:tab w:val="right" w:pos="2268"/>
                          <w:tab w:val="left" w:pos="2977"/>
                        </w:tabs>
                        <w:spacing w:line="259" w:lineRule="auto"/>
                        <w:ind w:firstLine="0"/>
                      </w:pPr>
                      <w:r w:rsidRPr="00B003CF">
                        <w:tab/>
                        <w:t>Vedoucí práce</w:t>
                      </w:r>
                      <w:r w:rsidRPr="00B003CF">
                        <w:tab/>
                      </w:r>
                      <w:r w:rsidR="00885809">
                        <w:rPr>
                          <w:b/>
                        </w:rPr>
                        <w:t>Mgr</w:t>
                      </w:r>
                      <w:r w:rsidRPr="00B003CF">
                        <w:rPr>
                          <w:b/>
                        </w:rPr>
                        <w:t xml:space="preserve">. </w:t>
                      </w:r>
                      <w:r w:rsidR="00885809">
                        <w:rPr>
                          <w:b/>
                        </w:rPr>
                        <w:t>Michal Stehlík</w:t>
                      </w:r>
                    </w:p>
                    <w:p w14:paraId="36CE4472" w14:textId="77777777"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2021/2022</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304155A4" wp14:editId="557F5011">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7A26F9D4" w14:textId="77777777" w:rsidR="00341B93" w:rsidRDefault="00341B93"/>
    <w:p w14:paraId="444B4455" w14:textId="77777777" w:rsidR="00341B93" w:rsidRDefault="00341B93">
      <w:pPr>
        <w:sectPr w:rsidR="00341B93">
          <w:footerReference w:type="default" r:id="rId10"/>
          <w:pgSz w:w="11906" w:h="16838"/>
          <w:pgMar w:top="1417" w:right="1417" w:bottom="1417" w:left="1417" w:header="708" w:footer="708" w:gutter="0"/>
          <w:cols w:space="708"/>
          <w:docGrid w:linePitch="360"/>
        </w:sectPr>
      </w:pPr>
    </w:p>
    <w:p w14:paraId="06F54E42" w14:textId="77777777" w:rsidR="00035556" w:rsidRDefault="00035556" w:rsidP="00341B93">
      <w:pPr>
        <w:pStyle w:val="Nezaazovannadpis"/>
      </w:pPr>
    </w:p>
    <w:p w14:paraId="168956B6" w14:textId="42EFDCC5" w:rsidR="00341B93" w:rsidRDefault="00341B93" w:rsidP="00341B93">
      <w:pPr>
        <w:pStyle w:val="Nezaazovannadpis"/>
      </w:pPr>
      <w:r>
        <w:t>Anotace</w:t>
      </w:r>
    </w:p>
    <w:p w14:paraId="2DD031D3" w14:textId="2E5DFC1B" w:rsidR="00341B93" w:rsidRDefault="00341B93" w:rsidP="00DE05B9">
      <w:r>
        <w:t>Práce se zabývá</w:t>
      </w:r>
      <w:r w:rsidR="00B20236">
        <w:t xml:space="preserve"> vývojem hry ve virtuální reality (VR) za použití </w:t>
      </w:r>
      <w:proofErr w:type="gramStart"/>
      <w:r w:rsidR="00B20236">
        <w:t>3D</w:t>
      </w:r>
      <w:proofErr w:type="gramEnd"/>
      <w:r w:rsidR="00B20236">
        <w:t xml:space="preserve"> </w:t>
      </w:r>
      <w:proofErr w:type="spellStart"/>
      <w:r w:rsidR="00B20236">
        <w:t>enginu</w:t>
      </w:r>
      <w:proofErr w:type="spellEnd"/>
      <w:r w:rsidR="00B20236">
        <w:t xml:space="preserve"> Unity.</w:t>
      </w:r>
    </w:p>
    <w:p w14:paraId="4E9591A3" w14:textId="1631633B" w:rsidR="00341B93" w:rsidRDefault="00341B93" w:rsidP="00DE05B9">
      <w:r>
        <w:t>Přináší</w:t>
      </w:r>
      <w:r w:rsidR="00B20236">
        <w:t xml:space="preserve"> pár</w:t>
      </w:r>
      <w:r w:rsidR="00703604">
        <w:t xml:space="preserve"> </w:t>
      </w:r>
      <w:r w:rsidR="00B20236">
        <w:t xml:space="preserve">hodin zábavy, ale také spoustu řešení </w:t>
      </w:r>
      <w:r w:rsidR="00DE05B9">
        <w:t>všelijakých problémů</w:t>
      </w:r>
      <w:r w:rsidR="00B20236">
        <w:t>, týkající</w:t>
      </w:r>
      <w:r w:rsidR="00DE05B9">
        <w:t xml:space="preserve">ch </w:t>
      </w:r>
      <w:r w:rsidR="00B20236">
        <w:t xml:space="preserve">se vytváření VR her v Unity, pro všechny studenty, učitele ale i veřejnost prostřednictvím </w:t>
      </w:r>
      <w:r w:rsidR="00DE05B9">
        <w:t xml:space="preserve">GitHub </w:t>
      </w:r>
      <w:proofErr w:type="spellStart"/>
      <w:r w:rsidR="00CB74F8">
        <w:t>repozitáře</w:t>
      </w:r>
      <w:proofErr w:type="spellEnd"/>
      <w:r w:rsidR="00B20236">
        <w:t>.</w:t>
      </w:r>
    </w:p>
    <w:p w14:paraId="5B00F1F4" w14:textId="77777777" w:rsidR="00341B93" w:rsidRPr="00341B93" w:rsidRDefault="00341B93" w:rsidP="00341B93">
      <w:pPr>
        <w:pStyle w:val="Nezaazovannadpis"/>
        <w:rPr>
          <w:lang w:val="en-GB"/>
        </w:rPr>
      </w:pPr>
      <w:r w:rsidRPr="00341B93">
        <w:rPr>
          <w:lang w:val="en-GB"/>
        </w:rPr>
        <w:t>Summary</w:t>
      </w:r>
    </w:p>
    <w:p w14:paraId="4E4F1261" w14:textId="56C73499" w:rsidR="00341B93" w:rsidRDefault="007C7F6E" w:rsidP="00D06100">
      <w:pPr>
        <w:rPr>
          <w:lang w:val="en-GB"/>
        </w:rPr>
      </w:pPr>
      <w:proofErr w:type="spellStart"/>
      <w:r>
        <w:rPr>
          <w:lang w:val="en-GB"/>
        </w:rPr>
        <w:t>Postřehová</w:t>
      </w:r>
      <w:proofErr w:type="spellEnd"/>
      <w:r>
        <w:rPr>
          <w:lang w:val="en-GB"/>
        </w:rPr>
        <w:t xml:space="preserve"> </w:t>
      </w:r>
      <w:proofErr w:type="spellStart"/>
      <w:r>
        <w:rPr>
          <w:lang w:val="en-GB"/>
        </w:rPr>
        <w:t>hra</w:t>
      </w:r>
      <w:proofErr w:type="spellEnd"/>
      <w:r>
        <w:rPr>
          <w:lang w:val="en-GB"/>
        </w:rPr>
        <w:t xml:space="preserve"> </w:t>
      </w:r>
      <w:proofErr w:type="spellStart"/>
      <w:r>
        <w:rPr>
          <w:lang w:val="en-GB"/>
        </w:rPr>
        <w:t>ve</w:t>
      </w:r>
      <w:proofErr w:type="spellEnd"/>
      <w:r>
        <w:rPr>
          <w:lang w:val="en-GB"/>
        </w:rPr>
        <w:t xml:space="preserve"> VR, </w:t>
      </w:r>
      <w:proofErr w:type="spellStart"/>
      <w:r>
        <w:rPr>
          <w:lang w:val="en-GB"/>
        </w:rPr>
        <w:t>ve</w:t>
      </w:r>
      <w:proofErr w:type="spellEnd"/>
      <w:r>
        <w:rPr>
          <w:lang w:val="en-GB"/>
        </w:rPr>
        <w:t xml:space="preserve"> </w:t>
      </w:r>
      <w:proofErr w:type="spellStart"/>
      <w:r>
        <w:rPr>
          <w:lang w:val="en-GB"/>
        </w:rPr>
        <w:t>které</w:t>
      </w:r>
      <w:proofErr w:type="spellEnd"/>
      <w:r>
        <w:rPr>
          <w:lang w:val="en-GB"/>
        </w:rPr>
        <w:t xml:space="preserve"> se </w:t>
      </w:r>
      <w:proofErr w:type="spellStart"/>
      <w:r>
        <w:rPr>
          <w:lang w:val="en-GB"/>
        </w:rPr>
        <w:t>odměňuje</w:t>
      </w:r>
      <w:proofErr w:type="spellEnd"/>
      <w:r>
        <w:rPr>
          <w:lang w:val="en-GB"/>
        </w:rPr>
        <w:t xml:space="preserve"> </w:t>
      </w:r>
      <w:proofErr w:type="spellStart"/>
      <w:r>
        <w:rPr>
          <w:lang w:val="en-GB"/>
        </w:rPr>
        <w:t>rychlé</w:t>
      </w:r>
      <w:proofErr w:type="spellEnd"/>
      <w:r>
        <w:rPr>
          <w:lang w:val="en-GB"/>
        </w:rPr>
        <w:t xml:space="preserve"> </w:t>
      </w:r>
      <w:proofErr w:type="spellStart"/>
      <w:r>
        <w:rPr>
          <w:lang w:val="en-GB"/>
        </w:rPr>
        <w:t>přemýšlení</w:t>
      </w:r>
      <w:proofErr w:type="spellEnd"/>
      <w:r>
        <w:rPr>
          <w:lang w:val="en-GB"/>
        </w:rPr>
        <w:t xml:space="preserve">. </w:t>
      </w:r>
      <w:proofErr w:type="spellStart"/>
      <w:r>
        <w:rPr>
          <w:lang w:val="en-GB"/>
        </w:rPr>
        <w:t>Ocitnete</w:t>
      </w:r>
      <w:proofErr w:type="spellEnd"/>
      <w:r>
        <w:rPr>
          <w:lang w:val="en-GB"/>
        </w:rPr>
        <w:t xml:space="preserve"> se v </w:t>
      </w:r>
      <w:proofErr w:type="spellStart"/>
      <w:r>
        <w:rPr>
          <w:lang w:val="en-GB"/>
        </w:rPr>
        <w:t>roli</w:t>
      </w:r>
      <w:proofErr w:type="spellEnd"/>
      <w:r>
        <w:rPr>
          <w:lang w:val="en-GB"/>
        </w:rPr>
        <w:t xml:space="preserve"> </w:t>
      </w:r>
      <w:proofErr w:type="spellStart"/>
      <w:r>
        <w:rPr>
          <w:lang w:val="en-GB"/>
        </w:rPr>
        <w:t>hraniční</w:t>
      </w:r>
      <w:proofErr w:type="spellEnd"/>
      <w:r>
        <w:rPr>
          <w:lang w:val="en-GB"/>
        </w:rPr>
        <w:t xml:space="preserve"> </w:t>
      </w:r>
      <w:proofErr w:type="spellStart"/>
      <w:r>
        <w:rPr>
          <w:lang w:val="en-GB"/>
        </w:rPr>
        <w:t>kontroly</w:t>
      </w:r>
      <w:proofErr w:type="spellEnd"/>
      <w:r>
        <w:rPr>
          <w:lang w:val="en-GB"/>
        </w:rPr>
        <w:t xml:space="preserve"> a </w:t>
      </w:r>
      <w:proofErr w:type="spellStart"/>
      <w:r>
        <w:rPr>
          <w:lang w:val="en-GB"/>
        </w:rPr>
        <w:t>Vaším</w:t>
      </w:r>
      <w:proofErr w:type="spellEnd"/>
      <w:r>
        <w:rPr>
          <w:lang w:val="en-GB"/>
        </w:rPr>
        <w:t xml:space="preserve"> </w:t>
      </w:r>
      <w:proofErr w:type="spellStart"/>
      <w:r>
        <w:rPr>
          <w:lang w:val="en-GB"/>
        </w:rPr>
        <w:t>úkolem</w:t>
      </w:r>
      <w:proofErr w:type="spellEnd"/>
      <w:r>
        <w:rPr>
          <w:lang w:val="en-GB"/>
        </w:rPr>
        <w:t xml:space="preserve"> </w:t>
      </w:r>
      <w:proofErr w:type="spellStart"/>
      <w:r>
        <w:rPr>
          <w:lang w:val="en-GB"/>
        </w:rPr>
        <w:t>bude</w:t>
      </w:r>
      <w:proofErr w:type="spellEnd"/>
      <w:r w:rsidR="00FB1AEF">
        <w:rPr>
          <w:lang w:val="en-GB"/>
        </w:rPr>
        <w:t>,</w:t>
      </w:r>
      <w:r>
        <w:rPr>
          <w:lang w:val="en-GB"/>
        </w:rPr>
        <w:t xml:space="preserve"> co </w:t>
      </w:r>
      <w:proofErr w:type="spellStart"/>
      <w:r>
        <w:rPr>
          <w:lang w:val="en-GB"/>
        </w:rPr>
        <w:t>nejrychleji</w:t>
      </w:r>
      <w:proofErr w:type="spellEnd"/>
      <w:r w:rsidR="00FB1AEF">
        <w:rPr>
          <w:lang w:val="en-GB"/>
        </w:rPr>
        <w:t xml:space="preserve"> </w:t>
      </w:r>
      <w:proofErr w:type="spellStart"/>
      <w:r>
        <w:rPr>
          <w:lang w:val="en-GB"/>
        </w:rPr>
        <w:t>pouštět</w:t>
      </w:r>
      <w:proofErr w:type="spellEnd"/>
      <w:r>
        <w:rPr>
          <w:lang w:val="en-GB"/>
        </w:rPr>
        <w:t xml:space="preserve">, </w:t>
      </w:r>
      <w:proofErr w:type="spellStart"/>
      <w:r>
        <w:rPr>
          <w:lang w:val="en-GB"/>
        </w:rPr>
        <w:t>či</w:t>
      </w:r>
      <w:proofErr w:type="spellEnd"/>
      <w:r>
        <w:rPr>
          <w:lang w:val="en-GB"/>
        </w:rPr>
        <w:t xml:space="preserve"> </w:t>
      </w:r>
      <w:proofErr w:type="spellStart"/>
      <w:r>
        <w:rPr>
          <w:lang w:val="en-GB"/>
        </w:rPr>
        <w:t>zamítat</w:t>
      </w:r>
      <w:proofErr w:type="spellEnd"/>
      <w:r>
        <w:rPr>
          <w:lang w:val="en-GB"/>
        </w:rPr>
        <w:t xml:space="preserve"> </w:t>
      </w:r>
      <w:proofErr w:type="spellStart"/>
      <w:r w:rsidR="00A46060">
        <w:rPr>
          <w:lang w:val="en-GB"/>
        </w:rPr>
        <w:t>lidi</w:t>
      </w:r>
      <w:proofErr w:type="spellEnd"/>
      <w:r w:rsidR="00A46060">
        <w:rPr>
          <w:lang w:val="en-GB"/>
        </w:rPr>
        <w:t xml:space="preserve"> a </w:t>
      </w:r>
      <w:proofErr w:type="spellStart"/>
      <w:r w:rsidR="00A46060">
        <w:rPr>
          <w:lang w:val="en-GB"/>
        </w:rPr>
        <w:t>mimozemšťany</w:t>
      </w:r>
      <w:proofErr w:type="spellEnd"/>
      <w:r w:rsidR="00A46060">
        <w:rPr>
          <w:lang w:val="en-GB"/>
        </w:rPr>
        <w:t xml:space="preserve"> </w:t>
      </w:r>
      <w:proofErr w:type="spellStart"/>
      <w:r w:rsidR="00A46060">
        <w:rPr>
          <w:lang w:val="en-GB"/>
        </w:rPr>
        <w:t>na</w:t>
      </w:r>
      <w:proofErr w:type="spellEnd"/>
      <w:r w:rsidR="00A46060">
        <w:rPr>
          <w:lang w:val="en-GB"/>
        </w:rPr>
        <w:t xml:space="preserve"> </w:t>
      </w:r>
      <w:proofErr w:type="spellStart"/>
      <w:r w:rsidR="00A46060">
        <w:rPr>
          <w:lang w:val="en-GB"/>
        </w:rPr>
        <w:t>hranicích</w:t>
      </w:r>
      <w:proofErr w:type="spellEnd"/>
      <w:r w:rsidR="00FB1AEF">
        <w:rPr>
          <w:lang w:val="en-GB"/>
        </w:rPr>
        <w:t xml:space="preserve">, </w:t>
      </w:r>
      <w:proofErr w:type="spellStart"/>
      <w:r w:rsidR="00FB1AEF">
        <w:rPr>
          <w:lang w:val="en-GB"/>
        </w:rPr>
        <w:t>avšak</w:t>
      </w:r>
      <w:proofErr w:type="spellEnd"/>
      <w:r w:rsidR="00FB1AEF">
        <w:rPr>
          <w:lang w:val="en-GB"/>
        </w:rPr>
        <w:t xml:space="preserve"> </w:t>
      </w:r>
      <w:proofErr w:type="spellStart"/>
      <w:r w:rsidR="00FB1AEF">
        <w:rPr>
          <w:lang w:val="en-GB"/>
        </w:rPr>
        <w:t>špatn</w:t>
      </w:r>
      <w:r w:rsidR="00193D59">
        <w:rPr>
          <w:lang w:val="en-GB"/>
        </w:rPr>
        <w:t>ý</w:t>
      </w:r>
      <w:proofErr w:type="spellEnd"/>
      <w:r w:rsidR="00193D59">
        <w:rPr>
          <w:lang w:val="en-GB"/>
        </w:rPr>
        <w:t xml:space="preserve"> </w:t>
      </w:r>
      <w:proofErr w:type="spellStart"/>
      <w:r w:rsidR="00ED4FC0">
        <w:rPr>
          <w:lang w:val="en-GB"/>
        </w:rPr>
        <w:t>úsudek</w:t>
      </w:r>
      <w:proofErr w:type="spellEnd"/>
      <w:r w:rsidR="00ED4FC0">
        <w:rPr>
          <w:lang w:val="en-GB"/>
        </w:rPr>
        <w:t xml:space="preserve"> pro </w:t>
      </w:r>
      <w:proofErr w:type="spellStart"/>
      <w:r w:rsidR="00ED4FC0">
        <w:rPr>
          <w:lang w:val="en-GB"/>
        </w:rPr>
        <w:t>Vás</w:t>
      </w:r>
      <w:proofErr w:type="spellEnd"/>
      <w:r w:rsidR="00ED4FC0">
        <w:rPr>
          <w:lang w:val="en-GB"/>
        </w:rPr>
        <w:t xml:space="preserve"> </w:t>
      </w:r>
      <w:proofErr w:type="spellStart"/>
      <w:r w:rsidR="00ED4FC0">
        <w:rPr>
          <w:lang w:val="en-GB"/>
        </w:rPr>
        <w:t>může</w:t>
      </w:r>
      <w:proofErr w:type="spellEnd"/>
      <w:r w:rsidR="00F655FB">
        <w:rPr>
          <w:lang w:val="en-GB"/>
        </w:rPr>
        <w:t xml:space="preserve"> </w:t>
      </w:r>
      <w:proofErr w:type="spellStart"/>
      <w:r w:rsidR="00F655FB">
        <w:rPr>
          <w:lang w:val="en-GB"/>
        </w:rPr>
        <w:t>snadno</w:t>
      </w:r>
      <w:proofErr w:type="spellEnd"/>
      <w:r w:rsidR="00ED4FC0">
        <w:rPr>
          <w:lang w:val="en-GB"/>
        </w:rPr>
        <w:t xml:space="preserve"> </w:t>
      </w:r>
      <w:proofErr w:type="spellStart"/>
      <w:r w:rsidR="00ED4FC0">
        <w:rPr>
          <w:lang w:val="en-GB"/>
        </w:rPr>
        <w:t>znamenat</w:t>
      </w:r>
      <w:proofErr w:type="spellEnd"/>
      <w:r w:rsidR="00ED4FC0">
        <w:rPr>
          <w:lang w:val="en-GB"/>
        </w:rPr>
        <w:t xml:space="preserve"> </w:t>
      </w:r>
      <w:proofErr w:type="spellStart"/>
      <w:r w:rsidR="00ED4FC0">
        <w:rPr>
          <w:lang w:val="en-GB"/>
        </w:rPr>
        <w:t>konec</w:t>
      </w:r>
      <w:proofErr w:type="spellEnd"/>
      <w:r w:rsidR="00ED4FC0">
        <w:rPr>
          <w:lang w:val="en-GB"/>
        </w:rPr>
        <w:t xml:space="preserve"> </w:t>
      </w:r>
      <w:proofErr w:type="spellStart"/>
      <w:r w:rsidR="00ED4FC0">
        <w:rPr>
          <w:lang w:val="en-GB"/>
        </w:rPr>
        <w:t>hry</w:t>
      </w:r>
      <w:proofErr w:type="spellEnd"/>
      <w:r w:rsidR="00ED4FC0">
        <w:rPr>
          <w:lang w:val="en-GB"/>
        </w:rPr>
        <w:t>.</w:t>
      </w:r>
    </w:p>
    <w:p w14:paraId="4A80ECED" w14:textId="77777777" w:rsidR="00341B93" w:rsidRDefault="00341B93" w:rsidP="00341B93">
      <w:pPr>
        <w:pStyle w:val="Nezaazovannadpis"/>
      </w:pPr>
      <w:r w:rsidRPr="00341B93">
        <w:t>Čestné prohlášení</w:t>
      </w:r>
    </w:p>
    <w:p w14:paraId="4F0E2A32" w14:textId="77777777" w:rsidR="00341B93" w:rsidRDefault="00341B93" w:rsidP="00D06100">
      <w:r>
        <w:t>Prohlašuji, že jsem předkládanou maturitní práci vypracoval sám</w:t>
      </w:r>
      <w:r w:rsidR="000F34C4">
        <w:t xml:space="preserve"> </w:t>
      </w:r>
      <w:r>
        <w:t>a uvedl jsem veškerou použitou literaturu a bibliografické citace.</w:t>
      </w:r>
    </w:p>
    <w:p w14:paraId="6D75A1CB" w14:textId="74871DAE" w:rsidR="00341B93" w:rsidRPr="00341B93" w:rsidRDefault="00341B93" w:rsidP="002570DC">
      <w:pPr>
        <w:pStyle w:val="Podpisovdek"/>
      </w:pPr>
      <w:r w:rsidRPr="00341B93">
        <w:t xml:space="preserve">V Liberci dne </w:t>
      </w:r>
      <w:r w:rsidR="00A94756">
        <w:fldChar w:fldCharType="begin"/>
      </w:r>
      <w:r w:rsidR="00A94756">
        <w:instrText xml:space="preserve"> DATE   \* MERGEFORMAT </w:instrText>
      </w:r>
      <w:r w:rsidR="00A94756">
        <w:fldChar w:fldCharType="separate"/>
      </w:r>
      <w:r w:rsidR="003C1A73">
        <w:rPr>
          <w:noProof/>
        </w:rPr>
        <w:t>13.03.2022</w:t>
      </w:r>
      <w:r w:rsidR="00A94756">
        <w:rPr>
          <w:noProof/>
        </w:rPr>
        <w:fldChar w:fldCharType="end"/>
      </w:r>
      <w:r w:rsidRPr="00341B93">
        <w:tab/>
      </w:r>
      <w:r w:rsidRPr="00341B93">
        <w:tab/>
      </w:r>
    </w:p>
    <w:p w14:paraId="54CCDC96" w14:textId="77777777" w:rsidR="00341B93" w:rsidRPr="002570DC" w:rsidRDefault="00341B93" w:rsidP="00341B93">
      <w:pPr>
        <w:pStyle w:val="Jmnopodpodpisovmdkem"/>
      </w:pPr>
      <w:r w:rsidRPr="002570DC">
        <w:tab/>
      </w:r>
      <w:sdt>
        <w:sdtPr>
          <w:alias w:val="Autor"/>
          <w:tag w:val=""/>
          <w:id w:val="172458754"/>
          <w:placeholder>
            <w:docPart w:val="25672A99F90F41CC8559A13CDDE93015"/>
          </w:placeholder>
          <w:dataBinding w:prefixMappings="xmlns:ns0='http://purl.org/dc/elements/1.1/' xmlns:ns1='http://schemas.openxmlformats.org/package/2006/metadata/core-properties' " w:xpath="/ns1:coreProperties[1]/ns0:creator[1]" w:storeItemID="{6C3C8BC8-F283-45AE-878A-BAB7291924A1}"/>
          <w:text/>
        </w:sdtPr>
        <w:sdtEndPr/>
        <w:sdtContent>
          <w:r w:rsidR="00885809">
            <w:t>Filip Margitai</w:t>
          </w:r>
        </w:sdtContent>
      </w:sdt>
    </w:p>
    <w:p w14:paraId="52373970" w14:textId="77777777" w:rsidR="00341B93" w:rsidRDefault="00341B93" w:rsidP="002570DC">
      <w:pPr>
        <w:pStyle w:val="Jmnopodpodpisovmdkem"/>
        <w:sectPr w:rsidR="00341B93"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4"/>
          <w:szCs w:val="22"/>
          <w:lang w:eastAsia="en-US"/>
        </w:rPr>
        <w:id w:val="-1963563723"/>
        <w:docPartObj>
          <w:docPartGallery w:val="Table of Contents"/>
          <w:docPartUnique/>
        </w:docPartObj>
      </w:sdtPr>
      <w:sdtEndPr>
        <w:rPr>
          <w:b/>
          <w:bCs/>
        </w:rPr>
      </w:sdtEndPr>
      <w:sdtContent>
        <w:p w14:paraId="1E8F0732" w14:textId="30483A8F" w:rsidR="00E61267" w:rsidRDefault="00E61267">
          <w:pPr>
            <w:pStyle w:val="Nadpisobsahu"/>
          </w:pPr>
          <w:r>
            <w:t>Obsah</w:t>
          </w:r>
        </w:p>
        <w:p w14:paraId="701A403C" w14:textId="156C72E4" w:rsidR="005C365B" w:rsidRDefault="00E61267">
          <w:pPr>
            <w:pStyle w:val="Obsah1"/>
            <w:rPr>
              <w:rFonts w:eastAsiaTheme="minorEastAsia"/>
              <w:noProof/>
              <w:sz w:val="22"/>
              <w:lang w:eastAsia="cs-CZ"/>
            </w:rPr>
          </w:pPr>
          <w:r>
            <w:fldChar w:fldCharType="begin"/>
          </w:r>
          <w:r>
            <w:instrText xml:space="preserve"> TOC \o "1-3" \h \z \u </w:instrText>
          </w:r>
          <w:r>
            <w:fldChar w:fldCharType="separate"/>
          </w:r>
          <w:hyperlink w:anchor="_Toc98094014" w:history="1">
            <w:r w:rsidR="005C365B" w:rsidRPr="002A2C33">
              <w:rPr>
                <w:rStyle w:val="Hypertextovodkaz"/>
                <w:noProof/>
              </w:rPr>
              <w:t>Úvod</w:t>
            </w:r>
            <w:r w:rsidR="005C365B">
              <w:rPr>
                <w:noProof/>
                <w:webHidden/>
              </w:rPr>
              <w:tab/>
            </w:r>
            <w:r w:rsidR="005C365B">
              <w:rPr>
                <w:noProof/>
                <w:webHidden/>
              </w:rPr>
              <w:fldChar w:fldCharType="begin"/>
            </w:r>
            <w:r w:rsidR="005C365B">
              <w:rPr>
                <w:noProof/>
                <w:webHidden/>
              </w:rPr>
              <w:instrText xml:space="preserve"> PAGEREF _Toc98094014 \h </w:instrText>
            </w:r>
            <w:r w:rsidR="005C365B">
              <w:rPr>
                <w:noProof/>
                <w:webHidden/>
              </w:rPr>
            </w:r>
            <w:r w:rsidR="005C365B">
              <w:rPr>
                <w:noProof/>
                <w:webHidden/>
              </w:rPr>
              <w:fldChar w:fldCharType="separate"/>
            </w:r>
            <w:r w:rsidR="005C365B">
              <w:rPr>
                <w:noProof/>
                <w:webHidden/>
              </w:rPr>
              <w:t>1</w:t>
            </w:r>
            <w:r w:rsidR="005C365B">
              <w:rPr>
                <w:noProof/>
                <w:webHidden/>
              </w:rPr>
              <w:fldChar w:fldCharType="end"/>
            </w:r>
          </w:hyperlink>
        </w:p>
        <w:p w14:paraId="3A1F3BD4" w14:textId="3319DDDC" w:rsidR="005C365B" w:rsidRDefault="005C365B">
          <w:pPr>
            <w:pStyle w:val="Obsah1"/>
            <w:tabs>
              <w:tab w:val="left" w:pos="720"/>
            </w:tabs>
            <w:rPr>
              <w:rFonts w:eastAsiaTheme="minorEastAsia"/>
              <w:noProof/>
              <w:sz w:val="22"/>
              <w:lang w:eastAsia="cs-CZ"/>
            </w:rPr>
          </w:pPr>
          <w:hyperlink w:anchor="_Toc98094015" w:history="1">
            <w:r w:rsidRPr="002A2C33">
              <w:rPr>
                <w:rStyle w:val="Hypertextovodkaz"/>
                <w:noProof/>
              </w:rPr>
              <w:t>1</w:t>
            </w:r>
            <w:r>
              <w:rPr>
                <w:rFonts w:eastAsiaTheme="minorEastAsia"/>
                <w:noProof/>
                <w:sz w:val="22"/>
                <w:lang w:eastAsia="cs-CZ"/>
              </w:rPr>
              <w:tab/>
            </w:r>
            <w:r w:rsidRPr="002A2C33">
              <w:rPr>
                <w:rStyle w:val="Hypertextovodkaz"/>
                <w:noProof/>
              </w:rPr>
              <w:t>Teorie o VR</w:t>
            </w:r>
            <w:r>
              <w:rPr>
                <w:noProof/>
                <w:webHidden/>
              </w:rPr>
              <w:tab/>
            </w:r>
            <w:r>
              <w:rPr>
                <w:noProof/>
                <w:webHidden/>
              </w:rPr>
              <w:fldChar w:fldCharType="begin"/>
            </w:r>
            <w:r>
              <w:rPr>
                <w:noProof/>
                <w:webHidden/>
              </w:rPr>
              <w:instrText xml:space="preserve"> PAGEREF _Toc98094015 \h </w:instrText>
            </w:r>
            <w:r>
              <w:rPr>
                <w:noProof/>
                <w:webHidden/>
              </w:rPr>
            </w:r>
            <w:r>
              <w:rPr>
                <w:noProof/>
                <w:webHidden/>
              </w:rPr>
              <w:fldChar w:fldCharType="separate"/>
            </w:r>
            <w:r>
              <w:rPr>
                <w:noProof/>
                <w:webHidden/>
              </w:rPr>
              <w:t>2</w:t>
            </w:r>
            <w:r>
              <w:rPr>
                <w:noProof/>
                <w:webHidden/>
              </w:rPr>
              <w:fldChar w:fldCharType="end"/>
            </w:r>
          </w:hyperlink>
        </w:p>
        <w:p w14:paraId="5B46FB92" w14:textId="5D240FB9" w:rsidR="005C365B" w:rsidRDefault="005C365B">
          <w:pPr>
            <w:pStyle w:val="Obsah2"/>
            <w:rPr>
              <w:rFonts w:eastAsiaTheme="minorEastAsia"/>
              <w:noProof/>
              <w:sz w:val="22"/>
              <w:lang w:eastAsia="cs-CZ"/>
            </w:rPr>
          </w:pPr>
          <w:hyperlink w:anchor="_Toc98094016" w:history="1">
            <w:r w:rsidRPr="002A2C33">
              <w:rPr>
                <w:rStyle w:val="Hypertextovodkaz"/>
                <w:noProof/>
              </w:rPr>
              <w:t>1.1</w:t>
            </w:r>
            <w:r>
              <w:rPr>
                <w:rFonts w:eastAsiaTheme="minorEastAsia"/>
                <w:noProof/>
                <w:sz w:val="22"/>
                <w:lang w:eastAsia="cs-CZ"/>
              </w:rPr>
              <w:tab/>
            </w:r>
            <w:r w:rsidRPr="002A2C33">
              <w:rPr>
                <w:rStyle w:val="Hypertextovodkaz"/>
                <w:noProof/>
              </w:rPr>
              <w:t>Historie</w:t>
            </w:r>
            <w:r>
              <w:rPr>
                <w:noProof/>
                <w:webHidden/>
              </w:rPr>
              <w:tab/>
            </w:r>
            <w:r>
              <w:rPr>
                <w:noProof/>
                <w:webHidden/>
              </w:rPr>
              <w:fldChar w:fldCharType="begin"/>
            </w:r>
            <w:r>
              <w:rPr>
                <w:noProof/>
                <w:webHidden/>
              </w:rPr>
              <w:instrText xml:space="preserve"> PAGEREF _Toc98094016 \h </w:instrText>
            </w:r>
            <w:r>
              <w:rPr>
                <w:noProof/>
                <w:webHidden/>
              </w:rPr>
            </w:r>
            <w:r>
              <w:rPr>
                <w:noProof/>
                <w:webHidden/>
              </w:rPr>
              <w:fldChar w:fldCharType="separate"/>
            </w:r>
            <w:r>
              <w:rPr>
                <w:noProof/>
                <w:webHidden/>
              </w:rPr>
              <w:t>2</w:t>
            </w:r>
            <w:r>
              <w:rPr>
                <w:noProof/>
                <w:webHidden/>
              </w:rPr>
              <w:fldChar w:fldCharType="end"/>
            </w:r>
          </w:hyperlink>
        </w:p>
        <w:p w14:paraId="4D2DFBC9" w14:textId="73B3DEA2" w:rsidR="005C365B" w:rsidRDefault="005C365B">
          <w:pPr>
            <w:pStyle w:val="Obsah3"/>
            <w:rPr>
              <w:rFonts w:eastAsiaTheme="minorEastAsia"/>
              <w:noProof/>
              <w:sz w:val="22"/>
              <w:lang w:eastAsia="cs-CZ"/>
            </w:rPr>
          </w:pPr>
          <w:hyperlink w:anchor="_Toc98094017" w:history="1">
            <w:r w:rsidRPr="002A2C33">
              <w:rPr>
                <w:rStyle w:val="Hypertextovodkaz"/>
                <w:noProof/>
              </w:rPr>
              <w:t>1.1.1</w:t>
            </w:r>
            <w:r>
              <w:rPr>
                <w:rFonts w:eastAsiaTheme="minorEastAsia"/>
                <w:noProof/>
                <w:sz w:val="22"/>
                <w:lang w:eastAsia="cs-CZ"/>
              </w:rPr>
              <w:tab/>
            </w:r>
            <w:r w:rsidRPr="002A2C33">
              <w:rPr>
                <w:rStyle w:val="Hypertextovodkaz"/>
                <w:noProof/>
              </w:rPr>
              <w:t>Sci-fi</w:t>
            </w:r>
            <w:r>
              <w:rPr>
                <w:noProof/>
                <w:webHidden/>
              </w:rPr>
              <w:tab/>
            </w:r>
            <w:r>
              <w:rPr>
                <w:noProof/>
                <w:webHidden/>
              </w:rPr>
              <w:fldChar w:fldCharType="begin"/>
            </w:r>
            <w:r>
              <w:rPr>
                <w:noProof/>
                <w:webHidden/>
              </w:rPr>
              <w:instrText xml:space="preserve"> PAGEREF _Toc98094017 \h </w:instrText>
            </w:r>
            <w:r>
              <w:rPr>
                <w:noProof/>
                <w:webHidden/>
              </w:rPr>
            </w:r>
            <w:r>
              <w:rPr>
                <w:noProof/>
                <w:webHidden/>
              </w:rPr>
              <w:fldChar w:fldCharType="separate"/>
            </w:r>
            <w:r>
              <w:rPr>
                <w:noProof/>
                <w:webHidden/>
              </w:rPr>
              <w:t>2</w:t>
            </w:r>
            <w:r>
              <w:rPr>
                <w:noProof/>
                <w:webHidden/>
              </w:rPr>
              <w:fldChar w:fldCharType="end"/>
            </w:r>
          </w:hyperlink>
        </w:p>
        <w:p w14:paraId="78212F80" w14:textId="4E68B0E7" w:rsidR="005C365B" w:rsidRDefault="005C365B">
          <w:pPr>
            <w:pStyle w:val="Obsah3"/>
            <w:rPr>
              <w:rFonts w:eastAsiaTheme="minorEastAsia"/>
              <w:noProof/>
              <w:sz w:val="22"/>
              <w:lang w:eastAsia="cs-CZ"/>
            </w:rPr>
          </w:pPr>
          <w:hyperlink w:anchor="_Toc98094018" w:history="1">
            <w:r w:rsidRPr="002A2C33">
              <w:rPr>
                <w:rStyle w:val="Hypertextovodkaz"/>
                <w:noProof/>
              </w:rPr>
              <w:t>1.1.2</w:t>
            </w:r>
            <w:r>
              <w:rPr>
                <w:rFonts w:eastAsiaTheme="minorEastAsia"/>
                <w:noProof/>
                <w:sz w:val="22"/>
                <w:lang w:eastAsia="cs-CZ"/>
              </w:rPr>
              <w:tab/>
            </w:r>
            <w:r w:rsidRPr="002A2C33">
              <w:rPr>
                <w:rStyle w:val="Hypertextovodkaz"/>
                <w:noProof/>
              </w:rPr>
              <w:t>Vznik</w:t>
            </w:r>
            <w:r>
              <w:rPr>
                <w:noProof/>
                <w:webHidden/>
              </w:rPr>
              <w:tab/>
            </w:r>
            <w:r>
              <w:rPr>
                <w:noProof/>
                <w:webHidden/>
              </w:rPr>
              <w:fldChar w:fldCharType="begin"/>
            </w:r>
            <w:r>
              <w:rPr>
                <w:noProof/>
                <w:webHidden/>
              </w:rPr>
              <w:instrText xml:space="preserve"> PAGEREF _Toc98094018 \h </w:instrText>
            </w:r>
            <w:r>
              <w:rPr>
                <w:noProof/>
                <w:webHidden/>
              </w:rPr>
            </w:r>
            <w:r>
              <w:rPr>
                <w:noProof/>
                <w:webHidden/>
              </w:rPr>
              <w:fldChar w:fldCharType="separate"/>
            </w:r>
            <w:r>
              <w:rPr>
                <w:noProof/>
                <w:webHidden/>
              </w:rPr>
              <w:t>2</w:t>
            </w:r>
            <w:r>
              <w:rPr>
                <w:noProof/>
                <w:webHidden/>
              </w:rPr>
              <w:fldChar w:fldCharType="end"/>
            </w:r>
          </w:hyperlink>
        </w:p>
        <w:p w14:paraId="2C282767" w14:textId="722BB49A" w:rsidR="005C365B" w:rsidRDefault="005C365B">
          <w:pPr>
            <w:pStyle w:val="Obsah3"/>
            <w:rPr>
              <w:rFonts w:eastAsiaTheme="minorEastAsia"/>
              <w:noProof/>
              <w:sz w:val="22"/>
              <w:lang w:eastAsia="cs-CZ"/>
            </w:rPr>
          </w:pPr>
          <w:hyperlink w:anchor="_Toc98094019" w:history="1">
            <w:r w:rsidRPr="002A2C33">
              <w:rPr>
                <w:rStyle w:val="Hypertextovodkaz"/>
                <w:noProof/>
              </w:rPr>
              <w:t>1.1.3</w:t>
            </w:r>
            <w:r>
              <w:rPr>
                <w:rFonts w:eastAsiaTheme="minorEastAsia"/>
                <w:noProof/>
                <w:sz w:val="22"/>
                <w:lang w:eastAsia="cs-CZ"/>
              </w:rPr>
              <w:tab/>
            </w:r>
            <w:r w:rsidRPr="002A2C33">
              <w:rPr>
                <w:rStyle w:val="Hypertextovodkaz"/>
                <w:noProof/>
              </w:rPr>
              <w:t>Rozšíření</w:t>
            </w:r>
            <w:r>
              <w:rPr>
                <w:noProof/>
                <w:webHidden/>
              </w:rPr>
              <w:tab/>
            </w:r>
            <w:r>
              <w:rPr>
                <w:noProof/>
                <w:webHidden/>
              </w:rPr>
              <w:fldChar w:fldCharType="begin"/>
            </w:r>
            <w:r>
              <w:rPr>
                <w:noProof/>
                <w:webHidden/>
              </w:rPr>
              <w:instrText xml:space="preserve"> PAGEREF _Toc98094019 \h </w:instrText>
            </w:r>
            <w:r>
              <w:rPr>
                <w:noProof/>
                <w:webHidden/>
              </w:rPr>
            </w:r>
            <w:r>
              <w:rPr>
                <w:noProof/>
                <w:webHidden/>
              </w:rPr>
              <w:fldChar w:fldCharType="separate"/>
            </w:r>
            <w:r>
              <w:rPr>
                <w:noProof/>
                <w:webHidden/>
              </w:rPr>
              <w:t>3</w:t>
            </w:r>
            <w:r>
              <w:rPr>
                <w:noProof/>
                <w:webHidden/>
              </w:rPr>
              <w:fldChar w:fldCharType="end"/>
            </w:r>
          </w:hyperlink>
        </w:p>
        <w:p w14:paraId="1B7C7575" w14:textId="4B669CE8" w:rsidR="005C365B" w:rsidRDefault="005C365B">
          <w:pPr>
            <w:pStyle w:val="Obsah3"/>
            <w:rPr>
              <w:rFonts w:eastAsiaTheme="minorEastAsia"/>
              <w:noProof/>
              <w:sz w:val="22"/>
              <w:lang w:eastAsia="cs-CZ"/>
            </w:rPr>
          </w:pPr>
          <w:hyperlink w:anchor="_Toc98094020" w:history="1">
            <w:r w:rsidRPr="002A2C33">
              <w:rPr>
                <w:rStyle w:val="Hypertextovodkaz"/>
                <w:noProof/>
              </w:rPr>
              <w:t>1.1.4</w:t>
            </w:r>
            <w:r>
              <w:rPr>
                <w:rFonts w:eastAsiaTheme="minorEastAsia"/>
                <w:noProof/>
                <w:sz w:val="22"/>
                <w:lang w:eastAsia="cs-CZ"/>
              </w:rPr>
              <w:tab/>
            </w:r>
            <w:r w:rsidRPr="002A2C33">
              <w:rPr>
                <w:rStyle w:val="Hypertextovodkaz"/>
                <w:noProof/>
              </w:rPr>
              <w:t>Přítomnost</w:t>
            </w:r>
            <w:r>
              <w:rPr>
                <w:noProof/>
                <w:webHidden/>
              </w:rPr>
              <w:tab/>
            </w:r>
            <w:r>
              <w:rPr>
                <w:noProof/>
                <w:webHidden/>
              </w:rPr>
              <w:fldChar w:fldCharType="begin"/>
            </w:r>
            <w:r>
              <w:rPr>
                <w:noProof/>
                <w:webHidden/>
              </w:rPr>
              <w:instrText xml:space="preserve"> PAGEREF _Toc98094020 \h </w:instrText>
            </w:r>
            <w:r>
              <w:rPr>
                <w:noProof/>
                <w:webHidden/>
              </w:rPr>
            </w:r>
            <w:r>
              <w:rPr>
                <w:noProof/>
                <w:webHidden/>
              </w:rPr>
              <w:fldChar w:fldCharType="separate"/>
            </w:r>
            <w:r>
              <w:rPr>
                <w:noProof/>
                <w:webHidden/>
              </w:rPr>
              <w:t>3</w:t>
            </w:r>
            <w:r>
              <w:rPr>
                <w:noProof/>
                <w:webHidden/>
              </w:rPr>
              <w:fldChar w:fldCharType="end"/>
            </w:r>
          </w:hyperlink>
        </w:p>
        <w:p w14:paraId="10B2D795" w14:textId="66C14B01" w:rsidR="005C365B" w:rsidRDefault="005C365B">
          <w:pPr>
            <w:pStyle w:val="Obsah2"/>
            <w:rPr>
              <w:rFonts w:eastAsiaTheme="minorEastAsia"/>
              <w:noProof/>
              <w:sz w:val="22"/>
              <w:lang w:eastAsia="cs-CZ"/>
            </w:rPr>
          </w:pPr>
          <w:hyperlink w:anchor="_Toc98094021" w:history="1">
            <w:r w:rsidRPr="002A2C33">
              <w:rPr>
                <w:rStyle w:val="Hypertextovodkaz"/>
                <w:noProof/>
              </w:rPr>
              <w:t>1.2</w:t>
            </w:r>
            <w:r>
              <w:rPr>
                <w:rFonts w:eastAsiaTheme="minorEastAsia"/>
                <w:noProof/>
                <w:sz w:val="22"/>
                <w:lang w:eastAsia="cs-CZ"/>
              </w:rPr>
              <w:tab/>
            </w:r>
            <w:r w:rsidRPr="002A2C33">
              <w:rPr>
                <w:rStyle w:val="Hypertextovodkaz"/>
                <w:noProof/>
              </w:rPr>
              <w:t>Jak funguje VR?</w:t>
            </w:r>
            <w:r>
              <w:rPr>
                <w:noProof/>
                <w:webHidden/>
              </w:rPr>
              <w:tab/>
            </w:r>
            <w:r>
              <w:rPr>
                <w:noProof/>
                <w:webHidden/>
              </w:rPr>
              <w:fldChar w:fldCharType="begin"/>
            </w:r>
            <w:r>
              <w:rPr>
                <w:noProof/>
                <w:webHidden/>
              </w:rPr>
              <w:instrText xml:space="preserve"> PAGEREF _Toc98094021 \h </w:instrText>
            </w:r>
            <w:r>
              <w:rPr>
                <w:noProof/>
                <w:webHidden/>
              </w:rPr>
            </w:r>
            <w:r>
              <w:rPr>
                <w:noProof/>
                <w:webHidden/>
              </w:rPr>
              <w:fldChar w:fldCharType="separate"/>
            </w:r>
            <w:r>
              <w:rPr>
                <w:noProof/>
                <w:webHidden/>
              </w:rPr>
              <w:t>4</w:t>
            </w:r>
            <w:r>
              <w:rPr>
                <w:noProof/>
                <w:webHidden/>
              </w:rPr>
              <w:fldChar w:fldCharType="end"/>
            </w:r>
          </w:hyperlink>
        </w:p>
        <w:p w14:paraId="38052CF2" w14:textId="76FFEDCF" w:rsidR="005C365B" w:rsidRDefault="005C365B">
          <w:pPr>
            <w:pStyle w:val="Obsah2"/>
            <w:rPr>
              <w:rFonts w:eastAsiaTheme="minorEastAsia"/>
              <w:noProof/>
              <w:sz w:val="22"/>
              <w:lang w:eastAsia="cs-CZ"/>
            </w:rPr>
          </w:pPr>
          <w:hyperlink w:anchor="_Toc98094022" w:history="1">
            <w:r w:rsidRPr="002A2C33">
              <w:rPr>
                <w:rStyle w:val="Hypertextovodkaz"/>
                <w:noProof/>
              </w:rPr>
              <w:t>1.3</w:t>
            </w:r>
            <w:r>
              <w:rPr>
                <w:rFonts w:eastAsiaTheme="minorEastAsia"/>
                <w:noProof/>
                <w:sz w:val="22"/>
                <w:lang w:eastAsia="cs-CZ"/>
              </w:rPr>
              <w:tab/>
            </w:r>
            <w:r w:rsidRPr="002A2C33">
              <w:rPr>
                <w:rStyle w:val="Hypertextovodkaz"/>
                <w:noProof/>
              </w:rPr>
              <w:t>Využití VR</w:t>
            </w:r>
            <w:r>
              <w:rPr>
                <w:noProof/>
                <w:webHidden/>
              </w:rPr>
              <w:tab/>
            </w:r>
            <w:r>
              <w:rPr>
                <w:noProof/>
                <w:webHidden/>
              </w:rPr>
              <w:fldChar w:fldCharType="begin"/>
            </w:r>
            <w:r>
              <w:rPr>
                <w:noProof/>
                <w:webHidden/>
              </w:rPr>
              <w:instrText xml:space="preserve"> PAGEREF _Toc98094022 \h </w:instrText>
            </w:r>
            <w:r>
              <w:rPr>
                <w:noProof/>
                <w:webHidden/>
              </w:rPr>
            </w:r>
            <w:r>
              <w:rPr>
                <w:noProof/>
                <w:webHidden/>
              </w:rPr>
              <w:fldChar w:fldCharType="separate"/>
            </w:r>
            <w:r>
              <w:rPr>
                <w:noProof/>
                <w:webHidden/>
              </w:rPr>
              <w:t>4</w:t>
            </w:r>
            <w:r>
              <w:rPr>
                <w:noProof/>
                <w:webHidden/>
              </w:rPr>
              <w:fldChar w:fldCharType="end"/>
            </w:r>
          </w:hyperlink>
        </w:p>
        <w:p w14:paraId="399A1422" w14:textId="515990BA" w:rsidR="005C365B" w:rsidRDefault="005C365B">
          <w:pPr>
            <w:pStyle w:val="Obsah3"/>
            <w:rPr>
              <w:rFonts w:eastAsiaTheme="minorEastAsia"/>
              <w:noProof/>
              <w:sz w:val="22"/>
              <w:lang w:eastAsia="cs-CZ"/>
            </w:rPr>
          </w:pPr>
          <w:hyperlink w:anchor="_Toc98094023" w:history="1">
            <w:r w:rsidRPr="002A2C33">
              <w:rPr>
                <w:rStyle w:val="Hypertextovodkaz"/>
                <w:noProof/>
              </w:rPr>
              <w:t>1.1.5</w:t>
            </w:r>
            <w:r>
              <w:rPr>
                <w:rFonts w:eastAsiaTheme="minorEastAsia"/>
                <w:noProof/>
                <w:sz w:val="22"/>
                <w:lang w:eastAsia="cs-CZ"/>
              </w:rPr>
              <w:tab/>
            </w:r>
            <w:r w:rsidRPr="002A2C33">
              <w:rPr>
                <w:rStyle w:val="Hypertextovodkaz"/>
                <w:noProof/>
              </w:rPr>
              <w:t>Videohry</w:t>
            </w:r>
            <w:r>
              <w:rPr>
                <w:noProof/>
                <w:webHidden/>
              </w:rPr>
              <w:tab/>
            </w:r>
            <w:r>
              <w:rPr>
                <w:noProof/>
                <w:webHidden/>
              </w:rPr>
              <w:fldChar w:fldCharType="begin"/>
            </w:r>
            <w:r>
              <w:rPr>
                <w:noProof/>
                <w:webHidden/>
              </w:rPr>
              <w:instrText xml:space="preserve"> PAGEREF _Toc98094023 \h </w:instrText>
            </w:r>
            <w:r>
              <w:rPr>
                <w:noProof/>
                <w:webHidden/>
              </w:rPr>
            </w:r>
            <w:r>
              <w:rPr>
                <w:noProof/>
                <w:webHidden/>
              </w:rPr>
              <w:fldChar w:fldCharType="separate"/>
            </w:r>
            <w:r>
              <w:rPr>
                <w:noProof/>
                <w:webHidden/>
              </w:rPr>
              <w:t>4</w:t>
            </w:r>
            <w:r>
              <w:rPr>
                <w:noProof/>
                <w:webHidden/>
              </w:rPr>
              <w:fldChar w:fldCharType="end"/>
            </w:r>
          </w:hyperlink>
        </w:p>
        <w:p w14:paraId="67033C7C" w14:textId="2285B397" w:rsidR="005C365B" w:rsidRDefault="005C365B">
          <w:pPr>
            <w:pStyle w:val="Obsah3"/>
            <w:rPr>
              <w:rFonts w:eastAsiaTheme="minorEastAsia"/>
              <w:noProof/>
              <w:sz w:val="22"/>
              <w:lang w:eastAsia="cs-CZ"/>
            </w:rPr>
          </w:pPr>
          <w:hyperlink w:anchor="_Toc98094024" w:history="1">
            <w:r w:rsidRPr="002A2C33">
              <w:rPr>
                <w:rStyle w:val="Hypertextovodkaz"/>
                <w:noProof/>
              </w:rPr>
              <w:t>1.1.6</w:t>
            </w:r>
            <w:r>
              <w:rPr>
                <w:rFonts w:eastAsiaTheme="minorEastAsia"/>
                <w:noProof/>
                <w:sz w:val="22"/>
                <w:lang w:eastAsia="cs-CZ"/>
              </w:rPr>
              <w:tab/>
            </w:r>
            <w:r w:rsidRPr="002A2C33">
              <w:rPr>
                <w:rStyle w:val="Hypertextovodkaz"/>
                <w:noProof/>
              </w:rPr>
              <w:t>Stavebnictví</w:t>
            </w:r>
            <w:r>
              <w:rPr>
                <w:noProof/>
                <w:webHidden/>
              </w:rPr>
              <w:tab/>
            </w:r>
            <w:r>
              <w:rPr>
                <w:noProof/>
                <w:webHidden/>
              </w:rPr>
              <w:fldChar w:fldCharType="begin"/>
            </w:r>
            <w:r>
              <w:rPr>
                <w:noProof/>
                <w:webHidden/>
              </w:rPr>
              <w:instrText xml:space="preserve"> PAGEREF _Toc98094024 \h </w:instrText>
            </w:r>
            <w:r>
              <w:rPr>
                <w:noProof/>
                <w:webHidden/>
              </w:rPr>
            </w:r>
            <w:r>
              <w:rPr>
                <w:noProof/>
                <w:webHidden/>
              </w:rPr>
              <w:fldChar w:fldCharType="separate"/>
            </w:r>
            <w:r>
              <w:rPr>
                <w:noProof/>
                <w:webHidden/>
              </w:rPr>
              <w:t>5</w:t>
            </w:r>
            <w:r>
              <w:rPr>
                <w:noProof/>
                <w:webHidden/>
              </w:rPr>
              <w:fldChar w:fldCharType="end"/>
            </w:r>
          </w:hyperlink>
        </w:p>
        <w:p w14:paraId="02343C9D" w14:textId="3270D2AB" w:rsidR="005C365B" w:rsidRDefault="005C365B">
          <w:pPr>
            <w:pStyle w:val="Obsah3"/>
            <w:rPr>
              <w:rFonts w:eastAsiaTheme="minorEastAsia"/>
              <w:noProof/>
              <w:sz w:val="22"/>
              <w:lang w:eastAsia="cs-CZ"/>
            </w:rPr>
          </w:pPr>
          <w:hyperlink w:anchor="_Toc98094025" w:history="1">
            <w:r w:rsidRPr="002A2C33">
              <w:rPr>
                <w:rStyle w:val="Hypertextovodkaz"/>
                <w:noProof/>
              </w:rPr>
              <w:t>1.1.7</w:t>
            </w:r>
            <w:r>
              <w:rPr>
                <w:rFonts w:eastAsiaTheme="minorEastAsia"/>
                <w:noProof/>
                <w:sz w:val="22"/>
                <w:lang w:eastAsia="cs-CZ"/>
              </w:rPr>
              <w:tab/>
            </w:r>
            <w:r w:rsidRPr="002A2C33">
              <w:rPr>
                <w:rStyle w:val="Hypertextovodkaz"/>
                <w:noProof/>
              </w:rPr>
              <w:t>Řízení (armáda, autoškoly, letectví)</w:t>
            </w:r>
            <w:r>
              <w:rPr>
                <w:noProof/>
                <w:webHidden/>
              </w:rPr>
              <w:tab/>
            </w:r>
            <w:r>
              <w:rPr>
                <w:noProof/>
                <w:webHidden/>
              </w:rPr>
              <w:fldChar w:fldCharType="begin"/>
            </w:r>
            <w:r>
              <w:rPr>
                <w:noProof/>
                <w:webHidden/>
              </w:rPr>
              <w:instrText xml:space="preserve"> PAGEREF _Toc98094025 \h </w:instrText>
            </w:r>
            <w:r>
              <w:rPr>
                <w:noProof/>
                <w:webHidden/>
              </w:rPr>
            </w:r>
            <w:r>
              <w:rPr>
                <w:noProof/>
                <w:webHidden/>
              </w:rPr>
              <w:fldChar w:fldCharType="separate"/>
            </w:r>
            <w:r>
              <w:rPr>
                <w:noProof/>
                <w:webHidden/>
              </w:rPr>
              <w:t>5</w:t>
            </w:r>
            <w:r>
              <w:rPr>
                <w:noProof/>
                <w:webHidden/>
              </w:rPr>
              <w:fldChar w:fldCharType="end"/>
            </w:r>
          </w:hyperlink>
        </w:p>
        <w:p w14:paraId="2906052A" w14:textId="732E6D69" w:rsidR="005C365B" w:rsidRDefault="005C365B">
          <w:pPr>
            <w:pStyle w:val="Obsah1"/>
            <w:tabs>
              <w:tab w:val="left" w:pos="720"/>
            </w:tabs>
            <w:rPr>
              <w:rFonts w:eastAsiaTheme="minorEastAsia"/>
              <w:noProof/>
              <w:sz w:val="22"/>
              <w:lang w:eastAsia="cs-CZ"/>
            </w:rPr>
          </w:pPr>
          <w:hyperlink w:anchor="_Toc98094026" w:history="1">
            <w:r w:rsidRPr="002A2C33">
              <w:rPr>
                <w:rStyle w:val="Hypertextovodkaz"/>
                <w:noProof/>
              </w:rPr>
              <w:t>2</w:t>
            </w:r>
            <w:r>
              <w:rPr>
                <w:rFonts w:eastAsiaTheme="minorEastAsia"/>
                <w:noProof/>
                <w:sz w:val="22"/>
                <w:lang w:eastAsia="cs-CZ"/>
              </w:rPr>
              <w:tab/>
            </w:r>
            <w:r w:rsidRPr="002A2C33">
              <w:rPr>
                <w:rStyle w:val="Hypertextovodkaz"/>
                <w:noProof/>
              </w:rPr>
              <w:t>VR v Unity</w:t>
            </w:r>
            <w:r>
              <w:rPr>
                <w:noProof/>
                <w:webHidden/>
              </w:rPr>
              <w:tab/>
            </w:r>
            <w:r>
              <w:rPr>
                <w:noProof/>
                <w:webHidden/>
              </w:rPr>
              <w:fldChar w:fldCharType="begin"/>
            </w:r>
            <w:r>
              <w:rPr>
                <w:noProof/>
                <w:webHidden/>
              </w:rPr>
              <w:instrText xml:space="preserve"> PAGEREF _Toc98094026 \h </w:instrText>
            </w:r>
            <w:r>
              <w:rPr>
                <w:noProof/>
                <w:webHidden/>
              </w:rPr>
            </w:r>
            <w:r>
              <w:rPr>
                <w:noProof/>
                <w:webHidden/>
              </w:rPr>
              <w:fldChar w:fldCharType="separate"/>
            </w:r>
            <w:r>
              <w:rPr>
                <w:noProof/>
                <w:webHidden/>
              </w:rPr>
              <w:t>6</w:t>
            </w:r>
            <w:r>
              <w:rPr>
                <w:noProof/>
                <w:webHidden/>
              </w:rPr>
              <w:fldChar w:fldCharType="end"/>
            </w:r>
          </w:hyperlink>
        </w:p>
        <w:p w14:paraId="6700E397" w14:textId="6B3B9957" w:rsidR="005C365B" w:rsidRDefault="005C365B">
          <w:pPr>
            <w:pStyle w:val="Obsah1"/>
            <w:tabs>
              <w:tab w:val="left" w:pos="720"/>
            </w:tabs>
            <w:rPr>
              <w:rFonts w:eastAsiaTheme="minorEastAsia"/>
              <w:noProof/>
              <w:sz w:val="22"/>
              <w:lang w:eastAsia="cs-CZ"/>
            </w:rPr>
          </w:pPr>
          <w:hyperlink w:anchor="_Toc98094027" w:history="1">
            <w:r w:rsidRPr="002A2C33">
              <w:rPr>
                <w:rStyle w:val="Hypertextovodkaz"/>
                <w:noProof/>
              </w:rPr>
              <w:t>3</w:t>
            </w:r>
            <w:r>
              <w:rPr>
                <w:rFonts w:eastAsiaTheme="minorEastAsia"/>
                <w:noProof/>
                <w:sz w:val="22"/>
                <w:lang w:eastAsia="cs-CZ"/>
              </w:rPr>
              <w:tab/>
            </w:r>
            <w:r w:rsidRPr="002A2C33">
              <w:rPr>
                <w:rStyle w:val="Hypertextovodkaz"/>
                <w:noProof/>
              </w:rPr>
              <w:t>Moje práce</w:t>
            </w:r>
            <w:r>
              <w:rPr>
                <w:noProof/>
                <w:webHidden/>
              </w:rPr>
              <w:tab/>
            </w:r>
            <w:r>
              <w:rPr>
                <w:noProof/>
                <w:webHidden/>
              </w:rPr>
              <w:fldChar w:fldCharType="begin"/>
            </w:r>
            <w:r>
              <w:rPr>
                <w:noProof/>
                <w:webHidden/>
              </w:rPr>
              <w:instrText xml:space="preserve"> PAGEREF _Toc98094027 \h </w:instrText>
            </w:r>
            <w:r>
              <w:rPr>
                <w:noProof/>
                <w:webHidden/>
              </w:rPr>
            </w:r>
            <w:r>
              <w:rPr>
                <w:noProof/>
                <w:webHidden/>
              </w:rPr>
              <w:fldChar w:fldCharType="separate"/>
            </w:r>
            <w:r>
              <w:rPr>
                <w:noProof/>
                <w:webHidden/>
              </w:rPr>
              <w:t>7</w:t>
            </w:r>
            <w:r>
              <w:rPr>
                <w:noProof/>
                <w:webHidden/>
              </w:rPr>
              <w:fldChar w:fldCharType="end"/>
            </w:r>
          </w:hyperlink>
        </w:p>
        <w:p w14:paraId="282805B4" w14:textId="7A6656F2" w:rsidR="005C365B" w:rsidRDefault="005C365B">
          <w:pPr>
            <w:pStyle w:val="Obsah2"/>
            <w:rPr>
              <w:rFonts w:eastAsiaTheme="minorEastAsia"/>
              <w:noProof/>
              <w:sz w:val="22"/>
              <w:lang w:eastAsia="cs-CZ"/>
            </w:rPr>
          </w:pPr>
          <w:hyperlink w:anchor="_Toc98094028" w:history="1">
            <w:r w:rsidRPr="002A2C33">
              <w:rPr>
                <w:rStyle w:val="Hypertextovodkaz"/>
                <w:noProof/>
              </w:rPr>
              <w:t>3.1</w:t>
            </w:r>
            <w:r>
              <w:rPr>
                <w:rFonts w:eastAsiaTheme="minorEastAsia"/>
                <w:noProof/>
                <w:sz w:val="22"/>
                <w:lang w:eastAsia="cs-CZ"/>
              </w:rPr>
              <w:tab/>
            </w:r>
            <w:r w:rsidRPr="002A2C33">
              <w:rPr>
                <w:rStyle w:val="Hypertextovodkaz"/>
                <w:noProof/>
              </w:rPr>
              <w:t>Základní ovládání</w:t>
            </w:r>
            <w:r>
              <w:rPr>
                <w:noProof/>
                <w:webHidden/>
              </w:rPr>
              <w:tab/>
            </w:r>
            <w:r>
              <w:rPr>
                <w:noProof/>
                <w:webHidden/>
              </w:rPr>
              <w:fldChar w:fldCharType="begin"/>
            </w:r>
            <w:r>
              <w:rPr>
                <w:noProof/>
                <w:webHidden/>
              </w:rPr>
              <w:instrText xml:space="preserve"> PAGEREF _Toc98094028 \h </w:instrText>
            </w:r>
            <w:r>
              <w:rPr>
                <w:noProof/>
                <w:webHidden/>
              </w:rPr>
            </w:r>
            <w:r>
              <w:rPr>
                <w:noProof/>
                <w:webHidden/>
              </w:rPr>
              <w:fldChar w:fldCharType="separate"/>
            </w:r>
            <w:r>
              <w:rPr>
                <w:noProof/>
                <w:webHidden/>
              </w:rPr>
              <w:t>7</w:t>
            </w:r>
            <w:r>
              <w:rPr>
                <w:noProof/>
                <w:webHidden/>
              </w:rPr>
              <w:fldChar w:fldCharType="end"/>
            </w:r>
          </w:hyperlink>
        </w:p>
        <w:p w14:paraId="226F88CF" w14:textId="510375FB" w:rsidR="005C365B" w:rsidRDefault="005C365B">
          <w:pPr>
            <w:pStyle w:val="Obsah2"/>
            <w:rPr>
              <w:rFonts w:eastAsiaTheme="minorEastAsia"/>
              <w:noProof/>
              <w:sz w:val="22"/>
              <w:lang w:eastAsia="cs-CZ"/>
            </w:rPr>
          </w:pPr>
          <w:hyperlink w:anchor="_Toc98094029" w:history="1">
            <w:r w:rsidRPr="002A2C33">
              <w:rPr>
                <w:rStyle w:val="Hypertextovodkaz"/>
                <w:noProof/>
              </w:rPr>
              <w:t>3.2</w:t>
            </w:r>
            <w:r>
              <w:rPr>
                <w:rFonts w:eastAsiaTheme="minorEastAsia"/>
                <w:noProof/>
                <w:sz w:val="22"/>
                <w:lang w:eastAsia="cs-CZ"/>
              </w:rPr>
              <w:tab/>
            </w:r>
            <w:r w:rsidRPr="002A2C33">
              <w:rPr>
                <w:rStyle w:val="Hypertextovodkaz"/>
                <w:noProof/>
              </w:rPr>
              <w:t>Inspirace a nápad</w:t>
            </w:r>
            <w:r>
              <w:rPr>
                <w:noProof/>
                <w:webHidden/>
              </w:rPr>
              <w:tab/>
            </w:r>
            <w:r>
              <w:rPr>
                <w:noProof/>
                <w:webHidden/>
              </w:rPr>
              <w:fldChar w:fldCharType="begin"/>
            </w:r>
            <w:r>
              <w:rPr>
                <w:noProof/>
                <w:webHidden/>
              </w:rPr>
              <w:instrText xml:space="preserve"> PAGEREF _Toc98094029 \h </w:instrText>
            </w:r>
            <w:r>
              <w:rPr>
                <w:noProof/>
                <w:webHidden/>
              </w:rPr>
            </w:r>
            <w:r>
              <w:rPr>
                <w:noProof/>
                <w:webHidden/>
              </w:rPr>
              <w:fldChar w:fldCharType="separate"/>
            </w:r>
            <w:r>
              <w:rPr>
                <w:noProof/>
                <w:webHidden/>
              </w:rPr>
              <w:t>7</w:t>
            </w:r>
            <w:r>
              <w:rPr>
                <w:noProof/>
                <w:webHidden/>
              </w:rPr>
              <w:fldChar w:fldCharType="end"/>
            </w:r>
          </w:hyperlink>
        </w:p>
        <w:p w14:paraId="2BE02C71" w14:textId="4FD54F4A" w:rsidR="005C365B" w:rsidRDefault="005C365B">
          <w:pPr>
            <w:pStyle w:val="Obsah3"/>
            <w:rPr>
              <w:rFonts w:eastAsiaTheme="minorEastAsia"/>
              <w:noProof/>
              <w:sz w:val="22"/>
              <w:lang w:eastAsia="cs-CZ"/>
            </w:rPr>
          </w:pPr>
          <w:hyperlink w:anchor="_Toc98094030" w:history="1">
            <w:r w:rsidRPr="002A2C33">
              <w:rPr>
                <w:rStyle w:val="Hypertextovodkaz"/>
                <w:noProof/>
              </w:rPr>
              <w:t>3.2.1</w:t>
            </w:r>
            <w:r>
              <w:rPr>
                <w:rFonts w:eastAsiaTheme="minorEastAsia"/>
                <w:noProof/>
                <w:sz w:val="22"/>
                <w:lang w:eastAsia="cs-CZ"/>
              </w:rPr>
              <w:tab/>
            </w:r>
            <w:r w:rsidRPr="002A2C33">
              <w:rPr>
                <w:rStyle w:val="Hypertextovodkaz"/>
                <w:noProof/>
              </w:rPr>
              <w:t>Papers, please</w:t>
            </w:r>
            <w:r>
              <w:rPr>
                <w:noProof/>
                <w:webHidden/>
              </w:rPr>
              <w:tab/>
            </w:r>
            <w:r>
              <w:rPr>
                <w:noProof/>
                <w:webHidden/>
              </w:rPr>
              <w:fldChar w:fldCharType="begin"/>
            </w:r>
            <w:r>
              <w:rPr>
                <w:noProof/>
                <w:webHidden/>
              </w:rPr>
              <w:instrText xml:space="preserve"> PAGEREF _Toc98094030 \h </w:instrText>
            </w:r>
            <w:r>
              <w:rPr>
                <w:noProof/>
                <w:webHidden/>
              </w:rPr>
            </w:r>
            <w:r>
              <w:rPr>
                <w:noProof/>
                <w:webHidden/>
              </w:rPr>
              <w:fldChar w:fldCharType="separate"/>
            </w:r>
            <w:r>
              <w:rPr>
                <w:noProof/>
                <w:webHidden/>
              </w:rPr>
              <w:t>8</w:t>
            </w:r>
            <w:r>
              <w:rPr>
                <w:noProof/>
                <w:webHidden/>
              </w:rPr>
              <w:fldChar w:fldCharType="end"/>
            </w:r>
          </w:hyperlink>
        </w:p>
        <w:p w14:paraId="5215AA37" w14:textId="7016D90E" w:rsidR="005C365B" w:rsidRDefault="005C365B">
          <w:pPr>
            <w:pStyle w:val="Obsah3"/>
            <w:rPr>
              <w:rFonts w:eastAsiaTheme="minorEastAsia"/>
              <w:noProof/>
              <w:sz w:val="22"/>
              <w:lang w:eastAsia="cs-CZ"/>
            </w:rPr>
          </w:pPr>
          <w:hyperlink w:anchor="_Toc98094031" w:history="1">
            <w:r w:rsidRPr="002A2C33">
              <w:rPr>
                <w:rStyle w:val="Hypertextovodkaz"/>
                <w:noProof/>
              </w:rPr>
              <w:t>3.2.2</w:t>
            </w:r>
            <w:r>
              <w:rPr>
                <w:rFonts w:eastAsiaTheme="minorEastAsia"/>
                <w:noProof/>
                <w:sz w:val="22"/>
                <w:lang w:eastAsia="cs-CZ"/>
              </w:rPr>
              <w:tab/>
            </w:r>
            <w:r w:rsidRPr="002A2C33">
              <w:rPr>
                <w:rStyle w:val="Hypertextovodkaz"/>
                <w:noProof/>
              </w:rPr>
              <w:t>Prostředí – Rick a Morty, Muži v černém</w:t>
            </w:r>
            <w:r>
              <w:rPr>
                <w:noProof/>
                <w:webHidden/>
              </w:rPr>
              <w:tab/>
            </w:r>
            <w:r>
              <w:rPr>
                <w:noProof/>
                <w:webHidden/>
              </w:rPr>
              <w:fldChar w:fldCharType="begin"/>
            </w:r>
            <w:r>
              <w:rPr>
                <w:noProof/>
                <w:webHidden/>
              </w:rPr>
              <w:instrText xml:space="preserve"> PAGEREF _Toc98094031 \h </w:instrText>
            </w:r>
            <w:r>
              <w:rPr>
                <w:noProof/>
                <w:webHidden/>
              </w:rPr>
            </w:r>
            <w:r>
              <w:rPr>
                <w:noProof/>
                <w:webHidden/>
              </w:rPr>
              <w:fldChar w:fldCharType="separate"/>
            </w:r>
            <w:r>
              <w:rPr>
                <w:noProof/>
                <w:webHidden/>
              </w:rPr>
              <w:t>8</w:t>
            </w:r>
            <w:r>
              <w:rPr>
                <w:noProof/>
                <w:webHidden/>
              </w:rPr>
              <w:fldChar w:fldCharType="end"/>
            </w:r>
          </w:hyperlink>
        </w:p>
        <w:p w14:paraId="242FDE8B" w14:textId="591C02D4" w:rsidR="005C365B" w:rsidRDefault="005C365B">
          <w:pPr>
            <w:pStyle w:val="Obsah1"/>
            <w:tabs>
              <w:tab w:val="left" w:pos="720"/>
            </w:tabs>
            <w:rPr>
              <w:rFonts w:eastAsiaTheme="minorEastAsia"/>
              <w:noProof/>
              <w:sz w:val="22"/>
              <w:lang w:eastAsia="cs-CZ"/>
            </w:rPr>
          </w:pPr>
          <w:hyperlink w:anchor="_Toc98094032" w:history="1">
            <w:r w:rsidRPr="002A2C33">
              <w:rPr>
                <w:rStyle w:val="Hypertextovodkaz"/>
                <w:noProof/>
              </w:rPr>
              <w:t>4</w:t>
            </w:r>
            <w:r>
              <w:rPr>
                <w:rFonts w:eastAsiaTheme="minorEastAsia"/>
                <w:noProof/>
                <w:sz w:val="22"/>
                <w:lang w:eastAsia="cs-CZ"/>
              </w:rPr>
              <w:tab/>
            </w:r>
            <w:r w:rsidRPr="002A2C33">
              <w:rPr>
                <w:rStyle w:val="Hypertextovodkaz"/>
                <w:noProof/>
              </w:rPr>
              <w:t>Modely v Blenderu</w:t>
            </w:r>
            <w:r>
              <w:rPr>
                <w:noProof/>
                <w:webHidden/>
              </w:rPr>
              <w:tab/>
            </w:r>
            <w:r>
              <w:rPr>
                <w:noProof/>
                <w:webHidden/>
              </w:rPr>
              <w:fldChar w:fldCharType="begin"/>
            </w:r>
            <w:r>
              <w:rPr>
                <w:noProof/>
                <w:webHidden/>
              </w:rPr>
              <w:instrText xml:space="preserve"> PAGEREF _Toc98094032 \h </w:instrText>
            </w:r>
            <w:r>
              <w:rPr>
                <w:noProof/>
                <w:webHidden/>
              </w:rPr>
            </w:r>
            <w:r>
              <w:rPr>
                <w:noProof/>
                <w:webHidden/>
              </w:rPr>
              <w:fldChar w:fldCharType="separate"/>
            </w:r>
            <w:r>
              <w:rPr>
                <w:noProof/>
                <w:webHidden/>
              </w:rPr>
              <w:t>9</w:t>
            </w:r>
            <w:r>
              <w:rPr>
                <w:noProof/>
                <w:webHidden/>
              </w:rPr>
              <w:fldChar w:fldCharType="end"/>
            </w:r>
          </w:hyperlink>
        </w:p>
        <w:p w14:paraId="5B7936D0" w14:textId="04545CC4" w:rsidR="005C365B" w:rsidRDefault="005C365B">
          <w:pPr>
            <w:pStyle w:val="Obsah2"/>
            <w:rPr>
              <w:rFonts w:eastAsiaTheme="minorEastAsia"/>
              <w:noProof/>
              <w:sz w:val="22"/>
              <w:lang w:eastAsia="cs-CZ"/>
            </w:rPr>
          </w:pPr>
          <w:hyperlink w:anchor="_Toc98094033" w:history="1">
            <w:r w:rsidRPr="002A2C33">
              <w:rPr>
                <w:rStyle w:val="Hypertextovodkaz"/>
                <w:noProof/>
              </w:rPr>
              <w:t>4.1</w:t>
            </w:r>
            <w:r>
              <w:rPr>
                <w:rFonts w:eastAsiaTheme="minorEastAsia"/>
                <w:noProof/>
                <w:sz w:val="22"/>
                <w:lang w:eastAsia="cs-CZ"/>
              </w:rPr>
              <w:tab/>
            </w:r>
            <w:r w:rsidRPr="002A2C33">
              <w:rPr>
                <w:rStyle w:val="Hypertextovodkaz"/>
                <w:noProof/>
              </w:rPr>
              <w:t>Seznámení s prostředím</w:t>
            </w:r>
            <w:r>
              <w:rPr>
                <w:noProof/>
                <w:webHidden/>
              </w:rPr>
              <w:tab/>
            </w:r>
            <w:r>
              <w:rPr>
                <w:noProof/>
                <w:webHidden/>
              </w:rPr>
              <w:fldChar w:fldCharType="begin"/>
            </w:r>
            <w:r>
              <w:rPr>
                <w:noProof/>
                <w:webHidden/>
              </w:rPr>
              <w:instrText xml:space="preserve"> PAGEREF _Toc98094033 \h </w:instrText>
            </w:r>
            <w:r>
              <w:rPr>
                <w:noProof/>
                <w:webHidden/>
              </w:rPr>
            </w:r>
            <w:r>
              <w:rPr>
                <w:noProof/>
                <w:webHidden/>
              </w:rPr>
              <w:fldChar w:fldCharType="separate"/>
            </w:r>
            <w:r>
              <w:rPr>
                <w:noProof/>
                <w:webHidden/>
              </w:rPr>
              <w:t>9</w:t>
            </w:r>
            <w:r>
              <w:rPr>
                <w:noProof/>
                <w:webHidden/>
              </w:rPr>
              <w:fldChar w:fldCharType="end"/>
            </w:r>
          </w:hyperlink>
        </w:p>
        <w:p w14:paraId="5438ABDE" w14:textId="7CC0D033" w:rsidR="005C365B" w:rsidRDefault="005C365B">
          <w:pPr>
            <w:pStyle w:val="Obsah2"/>
            <w:rPr>
              <w:rFonts w:eastAsiaTheme="minorEastAsia"/>
              <w:noProof/>
              <w:sz w:val="22"/>
              <w:lang w:eastAsia="cs-CZ"/>
            </w:rPr>
          </w:pPr>
          <w:hyperlink w:anchor="_Toc98094034" w:history="1">
            <w:r w:rsidRPr="002A2C33">
              <w:rPr>
                <w:rStyle w:val="Hypertextovodkaz"/>
                <w:noProof/>
              </w:rPr>
              <w:t>4.2</w:t>
            </w:r>
            <w:r>
              <w:rPr>
                <w:rFonts w:eastAsiaTheme="minorEastAsia"/>
                <w:noProof/>
                <w:sz w:val="22"/>
                <w:lang w:eastAsia="cs-CZ"/>
              </w:rPr>
              <w:tab/>
            </w:r>
            <w:r w:rsidRPr="002A2C33">
              <w:rPr>
                <w:rStyle w:val="Hypertextovodkaz"/>
                <w:noProof/>
              </w:rPr>
              <w:t>První modely</w:t>
            </w:r>
            <w:r>
              <w:rPr>
                <w:noProof/>
                <w:webHidden/>
              </w:rPr>
              <w:tab/>
            </w:r>
            <w:r>
              <w:rPr>
                <w:noProof/>
                <w:webHidden/>
              </w:rPr>
              <w:fldChar w:fldCharType="begin"/>
            </w:r>
            <w:r>
              <w:rPr>
                <w:noProof/>
                <w:webHidden/>
              </w:rPr>
              <w:instrText xml:space="preserve"> PAGEREF _Toc98094034 \h </w:instrText>
            </w:r>
            <w:r>
              <w:rPr>
                <w:noProof/>
                <w:webHidden/>
              </w:rPr>
            </w:r>
            <w:r>
              <w:rPr>
                <w:noProof/>
                <w:webHidden/>
              </w:rPr>
              <w:fldChar w:fldCharType="separate"/>
            </w:r>
            <w:r>
              <w:rPr>
                <w:noProof/>
                <w:webHidden/>
              </w:rPr>
              <w:t>9</w:t>
            </w:r>
            <w:r>
              <w:rPr>
                <w:noProof/>
                <w:webHidden/>
              </w:rPr>
              <w:fldChar w:fldCharType="end"/>
            </w:r>
          </w:hyperlink>
        </w:p>
        <w:p w14:paraId="1D26497A" w14:textId="107704FB" w:rsidR="005C365B" w:rsidRDefault="005C365B">
          <w:pPr>
            <w:pStyle w:val="Obsah2"/>
            <w:rPr>
              <w:rFonts w:eastAsiaTheme="minorEastAsia"/>
              <w:noProof/>
              <w:sz w:val="22"/>
              <w:lang w:eastAsia="cs-CZ"/>
            </w:rPr>
          </w:pPr>
          <w:hyperlink w:anchor="_Toc98094035" w:history="1">
            <w:r w:rsidRPr="002A2C33">
              <w:rPr>
                <w:rStyle w:val="Hypertextovodkaz"/>
                <w:noProof/>
              </w:rPr>
              <w:t>4.3</w:t>
            </w:r>
            <w:r>
              <w:rPr>
                <w:rFonts w:eastAsiaTheme="minorEastAsia"/>
                <w:noProof/>
                <w:sz w:val="22"/>
                <w:lang w:eastAsia="cs-CZ"/>
              </w:rPr>
              <w:tab/>
            </w:r>
            <w:r w:rsidRPr="002A2C33">
              <w:rPr>
                <w:rStyle w:val="Hypertextovodkaz"/>
                <w:noProof/>
              </w:rPr>
              <w:t>Modely do hry</w:t>
            </w:r>
            <w:r>
              <w:rPr>
                <w:noProof/>
                <w:webHidden/>
              </w:rPr>
              <w:tab/>
            </w:r>
            <w:r>
              <w:rPr>
                <w:noProof/>
                <w:webHidden/>
              </w:rPr>
              <w:fldChar w:fldCharType="begin"/>
            </w:r>
            <w:r>
              <w:rPr>
                <w:noProof/>
                <w:webHidden/>
              </w:rPr>
              <w:instrText xml:space="preserve"> PAGEREF _Toc98094035 \h </w:instrText>
            </w:r>
            <w:r>
              <w:rPr>
                <w:noProof/>
                <w:webHidden/>
              </w:rPr>
            </w:r>
            <w:r>
              <w:rPr>
                <w:noProof/>
                <w:webHidden/>
              </w:rPr>
              <w:fldChar w:fldCharType="separate"/>
            </w:r>
            <w:r>
              <w:rPr>
                <w:noProof/>
                <w:webHidden/>
              </w:rPr>
              <w:t>10</w:t>
            </w:r>
            <w:r>
              <w:rPr>
                <w:noProof/>
                <w:webHidden/>
              </w:rPr>
              <w:fldChar w:fldCharType="end"/>
            </w:r>
          </w:hyperlink>
        </w:p>
        <w:p w14:paraId="60DDA163" w14:textId="21679224" w:rsidR="005C365B" w:rsidRDefault="005C365B">
          <w:pPr>
            <w:pStyle w:val="Obsah2"/>
            <w:rPr>
              <w:rFonts w:eastAsiaTheme="minorEastAsia"/>
              <w:noProof/>
              <w:sz w:val="22"/>
              <w:lang w:eastAsia="cs-CZ"/>
            </w:rPr>
          </w:pPr>
          <w:hyperlink w:anchor="_Toc98094036" w:history="1">
            <w:r w:rsidRPr="002A2C33">
              <w:rPr>
                <w:rStyle w:val="Hypertextovodkaz"/>
                <w:noProof/>
              </w:rPr>
              <w:t>4.4</w:t>
            </w:r>
            <w:r>
              <w:rPr>
                <w:rFonts w:eastAsiaTheme="minorEastAsia"/>
                <w:noProof/>
                <w:sz w:val="22"/>
                <w:lang w:eastAsia="cs-CZ"/>
              </w:rPr>
              <w:tab/>
            </w:r>
            <w:r w:rsidRPr="002A2C33">
              <w:rPr>
                <w:rStyle w:val="Hypertextovodkaz"/>
                <w:noProof/>
              </w:rPr>
              <w:t>Textury</w:t>
            </w:r>
            <w:r>
              <w:rPr>
                <w:noProof/>
                <w:webHidden/>
              </w:rPr>
              <w:tab/>
            </w:r>
            <w:r>
              <w:rPr>
                <w:noProof/>
                <w:webHidden/>
              </w:rPr>
              <w:fldChar w:fldCharType="begin"/>
            </w:r>
            <w:r>
              <w:rPr>
                <w:noProof/>
                <w:webHidden/>
              </w:rPr>
              <w:instrText xml:space="preserve"> PAGEREF _Toc98094036 \h </w:instrText>
            </w:r>
            <w:r>
              <w:rPr>
                <w:noProof/>
                <w:webHidden/>
              </w:rPr>
            </w:r>
            <w:r>
              <w:rPr>
                <w:noProof/>
                <w:webHidden/>
              </w:rPr>
              <w:fldChar w:fldCharType="separate"/>
            </w:r>
            <w:r>
              <w:rPr>
                <w:noProof/>
                <w:webHidden/>
              </w:rPr>
              <w:t>10</w:t>
            </w:r>
            <w:r>
              <w:rPr>
                <w:noProof/>
                <w:webHidden/>
              </w:rPr>
              <w:fldChar w:fldCharType="end"/>
            </w:r>
          </w:hyperlink>
        </w:p>
        <w:p w14:paraId="31854B87" w14:textId="2833A022" w:rsidR="005C365B" w:rsidRDefault="005C365B">
          <w:pPr>
            <w:pStyle w:val="Obsah1"/>
            <w:tabs>
              <w:tab w:val="left" w:pos="720"/>
            </w:tabs>
            <w:rPr>
              <w:rFonts w:eastAsiaTheme="minorEastAsia"/>
              <w:noProof/>
              <w:sz w:val="22"/>
              <w:lang w:eastAsia="cs-CZ"/>
            </w:rPr>
          </w:pPr>
          <w:hyperlink w:anchor="_Toc98094037" w:history="1">
            <w:r w:rsidRPr="002A2C33">
              <w:rPr>
                <w:rStyle w:val="Hypertextovodkaz"/>
                <w:noProof/>
              </w:rPr>
              <w:t>5</w:t>
            </w:r>
            <w:r>
              <w:rPr>
                <w:rFonts w:eastAsiaTheme="minorEastAsia"/>
                <w:noProof/>
                <w:sz w:val="22"/>
                <w:lang w:eastAsia="cs-CZ"/>
              </w:rPr>
              <w:tab/>
            </w:r>
            <w:r w:rsidRPr="002A2C33">
              <w:rPr>
                <w:rStyle w:val="Hypertextovodkaz"/>
                <w:noProof/>
              </w:rPr>
              <w:t>Problémy a jejich řešení</w:t>
            </w:r>
            <w:r>
              <w:rPr>
                <w:noProof/>
                <w:webHidden/>
              </w:rPr>
              <w:tab/>
            </w:r>
            <w:r>
              <w:rPr>
                <w:noProof/>
                <w:webHidden/>
              </w:rPr>
              <w:fldChar w:fldCharType="begin"/>
            </w:r>
            <w:r>
              <w:rPr>
                <w:noProof/>
                <w:webHidden/>
              </w:rPr>
              <w:instrText xml:space="preserve"> PAGEREF _Toc98094037 \h </w:instrText>
            </w:r>
            <w:r>
              <w:rPr>
                <w:noProof/>
                <w:webHidden/>
              </w:rPr>
            </w:r>
            <w:r>
              <w:rPr>
                <w:noProof/>
                <w:webHidden/>
              </w:rPr>
              <w:fldChar w:fldCharType="separate"/>
            </w:r>
            <w:r>
              <w:rPr>
                <w:noProof/>
                <w:webHidden/>
              </w:rPr>
              <w:t>11</w:t>
            </w:r>
            <w:r>
              <w:rPr>
                <w:noProof/>
                <w:webHidden/>
              </w:rPr>
              <w:fldChar w:fldCharType="end"/>
            </w:r>
          </w:hyperlink>
        </w:p>
        <w:p w14:paraId="61AF377C" w14:textId="3A00A127" w:rsidR="005C365B" w:rsidRDefault="005C365B">
          <w:pPr>
            <w:pStyle w:val="Obsah2"/>
            <w:rPr>
              <w:rFonts w:eastAsiaTheme="minorEastAsia"/>
              <w:noProof/>
              <w:sz w:val="22"/>
              <w:lang w:eastAsia="cs-CZ"/>
            </w:rPr>
          </w:pPr>
          <w:hyperlink w:anchor="_Toc98094038" w:history="1">
            <w:r w:rsidRPr="002A2C33">
              <w:rPr>
                <w:rStyle w:val="Hypertextovodkaz"/>
                <w:noProof/>
              </w:rPr>
              <w:t>5.1</w:t>
            </w:r>
            <w:r>
              <w:rPr>
                <w:rFonts w:eastAsiaTheme="minorEastAsia"/>
                <w:noProof/>
                <w:sz w:val="22"/>
                <w:lang w:eastAsia="cs-CZ"/>
              </w:rPr>
              <w:tab/>
            </w:r>
            <w:r w:rsidRPr="002A2C33">
              <w:rPr>
                <w:rStyle w:val="Hypertextovodkaz"/>
                <w:noProof/>
              </w:rPr>
              <w:t>Základní ovládání</w:t>
            </w:r>
            <w:r>
              <w:rPr>
                <w:noProof/>
                <w:webHidden/>
              </w:rPr>
              <w:tab/>
            </w:r>
            <w:r>
              <w:rPr>
                <w:noProof/>
                <w:webHidden/>
              </w:rPr>
              <w:fldChar w:fldCharType="begin"/>
            </w:r>
            <w:r>
              <w:rPr>
                <w:noProof/>
                <w:webHidden/>
              </w:rPr>
              <w:instrText xml:space="preserve"> PAGEREF _Toc98094038 \h </w:instrText>
            </w:r>
            <w:r>
              <w:rPr>
                <w:noProof/>
                <w:webHidden/>
              </w:rPr>
            </w:r>
            <w:r>
              <w:rPr>
                <w:noProof/>
                <w:webHidden/>
              </w:rPr>
              <w:fldChar w:fldCharType="separate"/>
            </w:r>
            <w:r>
              <w:rPr>
                <w:noProof/>
                <w:webHidden/>
              </w:rPr>
              <w:t>11</w:t>
            </w:r>
            <w:r>
              <w:rPr>
                <w:noProof/>
                <w:webHidden/>
              </w:rPr>
              <w:fldChar w:fldCharType="end"/>
            </w:r>
          </w:hyperlink>
        </w:p>
        <w:p w14:paraId="19F067CA" w14:textId="5B486CA2" w:rsidR="005C365B" w:rsidRDefault="005C365B">
          <w:pPr>
            <w:pStyle w:val="Obsah3"/>
            <w:rPr>
              <w:rFonts w:eastAsiaTheme="minorEastAsia"/>
              <w:noProof/>
              <w:sz w:val="22"/>
              <w:lang w:eastAsia="cs-CZ"/>
            </w:rPr>
          </w:pPr>
          <w:hyperlink w:anchor="_Toc98094039" w:history="1">
            <w:r w:rsidRPr="002A2C33">
              <w:rPr>
                <w:rStyle w:val="Hypertextovodkaz"/>
                <w:noProof/>
              </w:rPr>
              <w:t>5.1.1</w:t>
            </w:r>
            <w:r>
              <w:rPr>
                <w:rFonts w:eastAsiaTheme="minorEastAsia"/>
                <w:noProof/>
                <w:sz w:val="22"/>
                <w:lang w:eastAsia="cs-CZ"/>
              </w:rPr>
              <w:tab/>
            </w:r>
            <w:r w:rsidRPr="002A2C33">
              <w:rPr>
                <w:rStyle w:val="Hypertextovodkaz"/>
                <w:noProof/>
              </w:rPr>
              <w:t>Ruce</w:t>
            </w:r>
            <w:r>
              <w:rPr>
                <w:noProof/>
                <w:webHidden/>
              </w:rPr>
              <w:tab/>
            </w:r>
            <w:r>
              <w:rPr>
                <w:noProof/>
                <w:webHidden/>
              </w:rPr>
              <w:fldChar w:fldCharType="begin"/>
            </w:r>
            <w:r>
              <w:rPr>
                <w:noProof/>
                <w:webHidden/>
              </w:rPr>
              <w:instrText xml:space="preserve"> PAGEREF _Toc98094039 \h </w:instrText>
            </w:r>
            <w:r>
              <w:rPr>
                <w:noProof/>
                <w:webHidden/>
              </w:rPr>
            </w:r>
            <w:r>
              <w:rPr>
                <w:noProof/>
                <w:webHidden/>
              </w:rPr>
              <w:fldChar w:fldCharType="separate"/>
            </w:r>
            <w:r>
              <w:rPr>
                <w:noProof/>
                <w:webHidden/>
              </w:rPr>
              <w:t>11</w:t>
            </w:r>
            <w:r>
              <w:rPr>
                <w:noProof/>
                <w:webHidden/>
              </w:rPr>
              <w:fldChar w:fldCharType="end"/>
            </w:r>
          </w:hyperlink>
        </w:p>
        <w:p w14:paraId="36CA7EC2" w14:textId="409636EE" w:rsidR="005C365B" w:rsidRDefault="005C365B">
          <w:pPr>
            <w:pStyle w:val="Obsah3"/>
            <w:rPr>
              <w:rFonts w:eastAsiaTheme="minorEastAsia"/>
              <w:noProof/>
              <w:sz w:val="22"/>
              <w:lang w:eastAsia="cs-CZ"/>
            </w:rPr>
          </w:pPr>
          <w:hyperlink w:anchor="_Toc98094040" w:history="1">
            <w:r w:rsidRPr="002A2C33">
              <w:rPr>
                <w:rStyle w:val="Hypertextovodkaz"/>
                <w:noProof/>
              </w:rPr>
              <w:t>5.1.2</w:t>
            </w:r>
            <w:r>
              <w:rPr>
                <w:rFonts w:eastAsiaTheme="minorEastAsia"/>
                <w:noProof/>
                <w:sz w:val="22"/>
                <w:lang w:eastAsia="cs-CZ"/>
              </w:rPr>
              <w:tab/>
            </w:r>
            <w:r w:rsidRPr="002A2C33">
              <w:rPr>
                <w:rStyle w:val="Hypertextovodkaz"/>
                <w:noProof/>
              </w:rPr>
              <w:t>Pohyb a otáčení</w:t>
            </w:r>
            <w:r>
              <w:rPr>
                <w:noProof/>
                <w:webHidden/>
              </w:rPr>
              <w:tab/>
            </w:r>
            <w:r>
              <w:rPr>
                <w:noProof/>
                <w:webHidden/>
              </w:rPr>
              <w:fldChar w:fldCharType="begin"/>
            </w:r>
            <w:r>
              <w:rPr>
                <w:noProof/>
                <w:webHidden/>
              </w:rPr>
              <w:instrText xml:space="preserve"> PAGEREF _Toc98094040 \h </w:instrText>
            </w:r>
            <w:r>
              <w:rPr>
                <w:noProof/>
                <w:webHidden/>
              </w:rPr>
            </w:r>
            <w:r>
              <w:rPr>
                <w:noProof/>
                <w:webHidden/>
              </w:rPr>
              <w:fldChar w:fldCharType="separate"/>
            </w:r>
            <w:r>
              <w:rPr>
                <w:noProof/>
                <w:webHidden/>
              </w:rPr>
              <w:t>11</w:t>
            </w:r>
            <w:r>
              <w:rPr>
                <w:noProof/>
                <w:webHidden/>
              </w:rPr>
              <w:fldChar w:fldCharType="end"/>
            </w:r>
          </w:hyperlink>
        </w:p>
        <w:p w14:paraId="116DB22B" w14:textId="75D24F4A" w:rsidR="005C365B" w:rsidRDefault="005C365B">
          <w:pPr>
            <w:pStyle w:val="Obsah3"/>
            <w:rPr>
              <w:rFonts w:eastAsiaTheme="minorEastAsia"/>
              <w:noProof/>
              <w:sz w:val="22"/>
              <w:lang w:eastAsia="cs-CZ"/>
            </w:rPr>
          </w:pPr>
          <w:hyperlink w:anchor="_Toc98094041" w:history="1">
            <w:r w:rsidRPr="002A2C33">
              <w:rPr>
                <w:rStyle w:val="Hypertextovodkaz"/>
                <w:noProof/>
              </w:rPr>
              <w:t>5.1.3</w:t>
            </w:r>
            <w:r>
              <w:rPr>
                <w:rFonts w:eastAsiaTheme="minorEastAsia"/>
                <w:noProof/>
                <w:sz w:val="22"/>
                <w:lang w:eastAsia="cs-CZ"/>
              </w:rPr>
              <w:tab/>
            </w:r>
            <w:r w:rsidRPr="002A2C33">
              <w:rPr>
                <w:rStyle w:val="Hypertextovodkaz"/>
                <w:noProof/>
              </w:rPr>
              <w:t>Chytání předmětů</w:t>
            </w:r>
            <w:r>
              <w:rPr>
                <w:noProof/>
                <w:webHidden/>
              </w:rPr>
              <w:tab/>
            </w:r>
            <w:r>
              <w:rPr>
                <w:noProof/>
                <w:webHidden/>
              </w:rPr>
              <w:fldChar w:fldCharType="begin"/>
            </w:r>
            <w:r>
              <w:rPr>
                <w:noProof/>
                <w:webHidden/>
              </w:rPr>
              <w:instrText xml:space="preserve"> PAGEREF _Toc98094041 \h </w:instrText>
            </w:r>
            <w:r>
              <w:rPr>
                <w:noProof/>
                <w:webHidden/>
              </w:rPr>
            </w:r>
            <w:r>
              <w:rPr>
                <w:noProof/>
                <w:webHidden/>
              </w:rPr>
              <w:fldChar w:fldCharType="separate"/>
            </w:r>
            <w:r>
              <w:rPr>
                <w:noProof/>
                <w:webHidden/>
              </w:rPr>
              <w:t>12</w:t>
            </w:r>
            <w:r>
              <w:rPr>
                <w:noProof/>
                <w:webHidden/>
              </w:rPr>
              <w:fldChar w:fldCharType="end"/>
            </w:r>
          </w:hyperlink>
        </w:p>
        <w:p w14:paraId="3858DF5B" w14:textId="443F9518" w:rsidR="005C365B" w:rsidRDefault="005C365B">
          <w:pPr>
            <w:pStyle w:val="Obsah2"/>
            <w:rPr>
              <w:rFonts w:eastAsiaTheme="minorEastAsia"/>
              <w:noProof/>
              <w:sz w:val="22"/>
              <w:lang w:eastAsia="cs-CZ"/>
            </w:rPr>
          </w:pPr>
          <w:hyperlink w:anchor="_Toc98094042" w:history="1">
            <w:r w:rsidRPr="002A2C33">
              <w:rPr>
                <w:rStyle w:val="Hypertextovodkaz"/>
                <w:noProof/>
              </w:rPr>
              <w:t>5.2</w:t>
            </w:r>
            <w:r>
              <w:rPr>
                <w:rFonts w:eastAsiaTheme="minorEastAsia"/>
                <w:noProof/>
                <w:sz w:val="22"/>
                <w:lang w:eastAsia="cs-CZ"/>
              </w:rPr>
              <w:tab/>
            </w:r>
            <w:r w:rsidRPr="002A2C33">
              <w:rPr>
                <w:rStyle w:val="Hypertextovodkaz"/>
                <w:noProof/>
              </w:rPr>
              <w:t>Sandbox</w:t>
            </w:r>
            <w:r>
              <w:rPr>
                <w:noProof/>
                <w:webHidden/>
              </w:rPr>
              <w:tab/>
            </w:r>
            <w:r>
              <w:rPr>
                <w:noProof/>
                <w:webHidden/>
              </w:rPr>
              <w:fldChar w:fldCharType="begin"/>
            </w:r>
            <w:r>
              <w:rPr>
                <w:noProof/>
                <w:webHidden/>
              </w:rPr>
              <w:instrText xml:space="preserve"> PAGEREF _Toc98094042 \h </w:instrText>
            </w:r>
            <w:r>
              <w:rPr>
                <w:noProof/>
                <w:webHidden/>
              </w:rPr>
            </w:r>
            <w:r>
              <w:rPr>
                <w:noProof/>
                <w:webHidden/>
              </w:rPr>
              <w:fldChar w:fldCharType="separate"/>
            </w:r>
            <w:r>
              <w:rPr>
                <w:noProof/>
                <w:webHidden/>
              </w:rPr>
              <w:t>13</w:t>
            </w:r>
            <w:r>
              <w:rPr>
                <w:noProof/>
                <w:webHidden/>
              </w:rPr>
              <w:fldChar w:fldCharType="end"/>
            </w:r>
          </w:hyperlink>
        </w:p>
        <w:p w14:paraId="447D87B1" w14:textId="304D489A" w:rsidR="005C365B" w:rsidRDefault="005C365B">
          <w:pPr>
            <w:pStyle w:val="Obsah2"/>
            <w:rPr>
              <w:rFonts w:eastAsiaTheme="minorEastAsia"/>
              <w:noProof/>
              <w:sz w:val="22"/>
              <w:lang w:eastAsia="cs-CZ"/>
            </w:rPr>
          </w:pPr>
          <w:hyperlink w:anchor="_Toc98094043" w:history="1">
            <w:r w:rsidRPr="002A2C33">
              <w:rPr>
                <w:rStyle w:val="Hypertextovodkaz"/>
                <w:noProof/>
              </w:rPr>
              <w:t>5.3</w:t>
            </w:r>
            <w:r>
              <w:rPr>
                <w:rFonts w:eastAsiaTheme="minorEastAsia"/>
                <w:noProof/>
                <w:sz w:val="22"/>
                <w:lang w:eastAsia="cs-CZ"/>
              </w:rPr>
              <w:tab/>
            </w:r>
            <w:r w:rsidRPr="002A2C33">
              <w:rPr>
                <w:rStyle w:val="Hypertextovodkaz"/>
                <w:noProof/>
              </w:rPr>
              <w:t>Generování dokladů</w:t>
            </w:r>
            <w:r>
              <w:rPr>
                <w:noProof/>
                <w:webHidden/>
              </w:rPr>
              <w:tab/>
            </w:r>
            <w:r>
              <w:rPr>
                <w:noProof/>
                <w:webHidden/>
              </w:rPr>
              <w:fldChar w:fldCharType="begin"/>
            </w:r>
            <w:r>
              <w:rPr>
                <w:noProof/>
                <w:webHidden/>
              </w:rPr>
              <w:instrText xml:space="preserve"> PAGEREF _Toc98094043 \h </w:instrText>
            </w:r>
            <w:r>
              <w:rPr>
                <w:noProof/>
                <w:webHidden/>
              </w:rPr>
            </w:r>
            <w:r>
              <w:rPr>
                <w:noProof/>
                <w:webHidden/>
              </w:rPr>
              <w:fldChar w:fldCharType="separate"/>
            </w:r>
            <w:r>
              <w:rPr>
                <w:noProof/>
                <w:webHidden/>
              </w:rPr>
              <w:t>13</w:t>
            </w:r>
            <w:r>
              <w:rPr>
                <w:noProof/>
                <w:webHidden/>
              </w:rPr>
              <w:fldChar w:fldCharType="end"/>
            </w:r>
          </w:hyperlink>
        </w:p>
        <w:p w14:paraId="1ECB5EC7" w14:textId="591B6CFA" w:rsidR="005C365B" w:rsidRDefault="005C365B">
          <w:pPr>
            <w:pStyle w:val="Obsah3"/>
            <w:rPr>
              <w:rFonts w:eastAsiaTheme="minorEastAsia"/>
              <w:noProof/>
              <w:sz w:val="22"/>
              <w:lang w:eastAsia="cs-CZ"/>
            </w:rPr>
          </w:pPr>
          <w:hyperlink w:anchor="_Toc98094044" w:history="1">
            <w:r w:rsidRPr="002A2C33">
              <w:rPr>
                <w:rStyle w:val="Hypertextovodkaz"/>
                <w:noProof/>
              </w:rPr>
              <w:t>5.3.1</w:t>
            </w:r>
            <w:r>
              <w:rPr>
                <w:rFonts w:eastAsiaTheme="minorEastAsia"/>
                <w:noProof/>
                <w:sz w:val="22"/>
                <w:lang w:eastAsia="cs-CZ"/>
              </w:rPr>
              <w:tab/>
            </w:r>
            <w:r w:rsidRPr="002A2C33">
              <w:rPr>
                <w:rStyle w:val="Hypertextovodkaz"/>
                <w:noProof/>
              </w:rPr>
              <w:t>Původní kód</w:t>
            </w:r>
            <w:r>
              <w:rPr>
                <w:noProof/>
                <w:webHidden/>
              </w:rPr>
              <w:tab/>
            </w:r>
            <w:r>
              <w:rPr>
                <w:noProof/>
                <w:webHidden/>
              </w:rPr>
              <w:fldChar w:fldCharType="begin"/>
            </w:r>
            <w:r>
              <w:rPr>
                <w:noProof/>
                <w:webHidden/>
              </w:rPr>
              <w:instrText xml:space="preserve"> PAGEREF _Toc98094044 \h </w:instrText>
            </w:r>
            <w:r>
              <w:rPr>
                <w:noProof/>
                <w:webHidden/>
              </w:rPr>
            </w:r>
            <w:r>
              <w:rPr>
                <w:noProof/>
                <w:webHidden/>
              </w:rPr>
              <w:fldChar w:fldCharType="separate"/>
            </w:r>
            <w:r>
              <w:rPr>
                <w:noProof/>
                <w:webHidden/>
              </w:rPr>
              <w:t>13</w:t>
            </w:r>
            <w:r>
              <w:rPr>
                <w:noProof/>
                <w:webHidden/>
              </w:rPr>
              <w:fldChar w:fldCharType="end"/>
            </w:r>
          </w:hyperlink>
        </w:p>
        <w:p w14:paraId="7AFFCB16" w14:textId="12C51360" w:rsidR="005C365B" w:rsidRDefault="005C365B">
          <w:pPr>
            <w:pStyle w:val="Obsah3"/>
            <w:rPr>
              <w:rFonts w:eastAsiaTheme="minorEastAsia"/>
              <w:noProof/>
              <w:sz w:val="22"/>
              <w:lang w:eastAsia="cs-CZ"/>
            </w:rPr>
          </w:pPr>
          <w:hyperlink w:anchor="_Toc98094045" w:history="1">
            <w:r w:rsidRPr="002A2C33">
              <w:rPr>
                <w:rStyle w:val="Hypertextovodkaz"/>
                <w:noProof/>
              </w:rPr>
              <w:t>5.3.2</w:t>
            </w:r>
            <w:r>
              <w:rPr>
                <w:rFonts w:eastAsiaTheme="minorEastAsia"/>
                <w:noProof/>
                <w:sz w:val="22"/>
                <w:lang w:eastAsia="cs-CZ"/>
              </w:rPr>
              <w:tab/>
            </w:r>
            <w:r w:rsidRPr="002A2C33">
              <w:rPr>
                <w:rStyle w:val="Hypertextovodkaz"/>
                <w:noProof/>
              </w:rPr>
              <w:t>Nakreslení problému</w:t>
            </w:r>
            <w:r>
              <w:rPr>
                <w:noProof/>
                <w:webHidden/>
              </w:rPr>
              <w:tab/>
            </w:r>
            <w:r>
              <w:rPr>
                <w:noProof/>
                <w:webHidden/>
              </w:rPr>
              <w:fldChar w:fldCharType="begin"/>
            </w:r>
            <w:r>
              <w:rPr>
                <w:noProof/>
                <w:webHidden/>
              </w:rPr>
              <w:instrText xml:space="preserve"> PAGEREF _Toc98094045 \h </w:instrText>
            </w:r>
            <w:r>
              <w:rPr>
                <w:noProof/>
                <w:webHidden/>
              </w:rPr>
            </w:r>
            <w:r>
              <w:rPr>
                <w:noProof/>
                <w:webHidden/>
              </w:rPr>
              <w:fldChar w:fldCharType="separate"/>
            </w:r>
            <w:r>
              <w:rPr>
                <w:noProof/>
                <w:webHidden/>
              </w:rPr>
              <w:t>13</w:t>
            </w:r>
            <w:r>
              <w:rPr>
                <w:noProof/>
                <w:webHidden/>
              </w:rPr>
              <w:fldChar w:fldCharType="end"/>
            </w:r>
          </w:hyperlink>
        </w:p>
        <w:p w14:paraId="421F002E" w14:textId="3038F13D" w:rsidR="005C365B" w:rsidRDefault="005C365B">
          <w:pPr>
            <w:pStyle w:val="Obsah3"/>
            <w:rPr>
              <w:rFonts w:eastAsiaTheme="minorEastAsia"/>
              <w:noProof/>
              <w:sz w:val="22"/>
              <w:lang w:eastAsia="cs-CZ"/>
            </w:rPr>
          </w:pPr>
          <w:hyperlink w:anchor="_Toc98094046" w:history="1">
            <w:r w:rsidRPr="002A2C33">
              <w:rPr>
                <w:rStyle w:val="Hypertextovodkaz"/>
                <w:noProof/>
              </w:rPr>
              <w:t>5.3.3</w:t>
            </w:r>
            <w:r>
              <w:rPr>
                <w:rFonts w:eastAsiaTheme="minorEastAsia"/>
                <w:noProof/>
                <w:sz w:val="22"/>
                <w:lang w:eastAsia="cs-CZ"/>
              </w:rPr>
              <w:tab/>
            </w:r>
            <w:r w:rsidRPr="002A2C33">
              <w:rPr>
                <w:rStyle w:val="Hypertextovodkaz"/>
                <w:noProof/>
              </w:rPr>
              <w:t>Navržení podle diagramu</w:t>
            </w:r>
            <w:r>
              <w:rPr>
                <w:noProof/>
                <w:webHidden/>
              </w:rPr>
              <w:tab/>
            </w:r>
            <w:r>
              <w:rPr>
                <w:noProof/>
                <w:webHidden/>
              </w:rPr>
              <w:fldChar w:fldCharType="begin"/>
            </w:r>
            <w:r>
              <w:rPr>
                <w:noProof/>
                <w:webHidden/>
              </w:rPr>
              <w:instrText xml:space="preserve"> PAGEREF _Toc98094046 \h </w:instrText>
            </w:r>
            <w:r>
              <w:rPr>
                <w:noProof/>
                <w:webHidden/>
              </w:rPr>
            </w:r>
            <w:r>
              <w:rPr>
                <w:noProof/>
                <w:webHidden/>
              </w:rPr>
              <w:fldChar w:fldCharType="separate"/>
            </w:r>
            <w:r>
              <w:rPr>
                <w:noProof/>
                <w:webHidden/>
              </w:rPr>
              <w:t>14</w:t>
            </w:r>
            <w:r>
              <w:rPr>
                <w:noProof/>
                <w:webHidden/>
              </w:rPr>
              <w:fldChar w:fldCharType="end"/>
            </w:r>
          </w:hyperlink>
        </w:p>
        <w:p w14:paraId="3A56C1D9" w14:textId="152C2AEB" w:rsidR="005C365B" w:rsidRDefault="005C365B">
          <w:pPr>
            <w:pStyle w:val="Obsah3"/>
            <w:rPr>
              <w:rFonts w:eastAsiaTheme="minorEastAsia"/>
              <w:noProof/>
              <w:sz w:val="22"/>
              <w:lang w:eastAsia="cs-CZ"/>
            </w:rPr>
          </w:pPr>
          <w:hyperlink w:anchor="_Toc98094047" w:history="1">
            <w:r w:rsidRPr="002A2C33">
              <w:rPr>
                <w:rStyle w:val="Hypertextovodkaz"/>
                <w:noProof/>
              </w:rPr>
              <w:t>5.3.4</w:t>
            </w:r>
            <w:r>
              <w:rPr>
                <w:rFonts w:eastAsiaTheme="minorEastAsia"/>
                <w:noProof/>
                <w:sz w:val="22"/>
                <w:lang w:eastAsia="cs-CZ"/>
              </w:rPr>
              <w:tab/>
            </w:r>
            <w:r w:rsidRPr="002A2C33">
              <w:rPr>
                <w:rStyle w:val="Hypertextovodkaz"/>
                <w:noProof/>
              </w:rPr>
              <w:t>Náhodné generování platných i neplatných dokladů</w:t>
            </w:r>
            <w:r>
              <w:rPr>
                <w:noProof/>
                <w:webHidden/>
              </w:rPr>
              <w:tab/>
            </w:r>
            <w:r>
              <w:rPr>
                <w:noProof/>
                <w:webHidden/>
              </w:rPr>
              <w:fldChar w:fldCharType="begin"/>
            </w:r>
            <w:r>
              <w:rPr>
                <w:noProof/>
                <w:webHidden/>
              </w:rPr>
              <w:instrText xml:space="preserve"> PAGEREF _Toc98094047 \h </w:instrText>
            </w:r>
            <w:r>
              <w:rPr>
                <w:noProof/>
                <w:webHidden/>
              </w:rPr>
            </w:r>
            <w:r>
              <w:rPr>
                <w:noProof/>
                <w:webHidden/>
              </w:rPr>
              <w:fldChar w:fldCharType="separate"/>
            </w:r>
            <w:r>
              <w:rPr>
                <w:noProof/>
                <w:webHidden/>
              </w:rPr>
              <w:t>14</w:t>
            </w:r>
            <w:r>
              <w:rPr>
                <w:noProof/>
                <w:webHidden/>
              </w:rPr>
              <w:fldChar w:fldCharType="end"/>
            </w:r>
          </w:hyperlink>
        </w:p>
        <w:p w14:paraId="2D577335" w14:textId="5FD0E698" w:rsidR="005C365B" w:rsidRDefault="005C365B">
          <w:pPr>
            <w:pStyle w:val="Obsah3"/>
            <w:rPr>
              <w:rFonts w:eastAsiaTheme="minorEastAsia"/>
              <w:noProof/>
              <w:sz w:val="22"/>
              <w:lang w:eastAsia="cs-CZ"/>
            </w:rPr>
          </w:pPr>
          <w:hyperlink w:anchor="_Toc98094048" w:history="1">
            <w:r w:rsidRPr="002A2C33">
              <w:rPr>
                <w:rStyle w:val="Hypertextovodkaz"/>
                <w:noProof/>
              </w:rPr>
              <w:t>5.3.5</w:t>
            </w:r>
            <w:r>
              <w:rPr>
                <w:rFonts w:eastAsiaTheme="minorEastAsia"/>
                <w:noProof/>
                <w:sz w:val="22"/>
                <w:lang w:eastAsia="cs-CZ"/>
              </w:rPr>
              <w:tab/>
            </w:r>
            <w:r w:rsidRPr="002A2C33">
              <w:rPr>
                <w:rStyle w:val="Hypertextovodkaz"/>
                <w:noProof/>
              </w:rPr>
              <w:t>Seznamy dat</w:t>
            </w:r>
            <w:r>
              <w:rPr>
                <w:noProof/>
                <w:webHidden/>
              </w:rPr>
              <w:tab/>
            </w:r>
            <w:r>
              <w:rPr>
                <w:noProof/>
                <w:webHidden/>
              </w:rPr>
              <w:fldChar w:fldCharType="begin"/>
            </w:r>
            <w:r>
              <w:rPr>
                <w:noProof/>
                <w:webHidden/>
              </w:rPr>
              <w:instrText xml:space="preserve"> PAGEREF _Toc98094048 \h </w:instrText>
            </w:r>
            <w:r>
              <w:rPr>
                <w:noProof/>
                <w:webHidden/>
              </w:rPr>
            </w:r>
            <w:r>
              <w:rPr>
                <w:noProof/>
                <w:webHidden/>
              </w:rPr>
              <w:fldChar w:fldCharType="separate"/>
            </w:r>
            <w:r>
              <w:rPr>
                <w:noProof/>
                <w:webHidden/>
              </w:rPr>
              <w:t>14</w:t>
            </w:r>
            <w:r>
              <w:rPr>
                <w:noProof/>
                <w:webHidden/>
              </w:rPr>
              <w:fldChar w:fldCharType="end"/>
            </w:r>
          </w:hyperlink>
        </w:p>
        <w:p w14:paraId="0EEB75C6" w14:textId="17F4F434" w:rsidR="005C365B" w:rsidRDefault="005C365B">
          <w:pPr>
            <w:pStyle w:val="Obsah3"/>
            <w:rPr>
              <w:rFonts w:eastAsiaTheme="minorEastAsia"/>
              <w:noProof/>
              <w:sz w:val="22"/>
              <w:lang w:eastAsia="cs-CZ"/>
            </w:rPr>
          </w:pPr>
          <w:hyperlink w:anchor="_Toc98094049" w:history="1">
            <w:r w:rsidRPr="002A2C33">
              <w:rPr>
                <w:rStyle w:val="Hypertextovodkaz"/>
                <w:noProof/>
              </w:rPr>
              <w:t>5.3.6</w:t>
            </w:r>
            <w:r>
              <w:rPr>
                <w:rFonts w:eastAsiaTheme="minorEastAsia"/>
                <w:noProof/>
                <w:sz w:val="22"/>
                <w:lang w:eastAsia="cs-CZ"/>
              </w:rPr>
              <w:tab/>
            </w:r>
            <w:r w:rsidRPr="002A2C33">
              <w:rPr>
                <w:rStyle w:val="Hypertextovodkaz"/>
                <w:noProof/>
              </w:rPr>
              <w:t>Razítka</w:t>
            </w:r>
            <w:r>
              <w:rPr>
                <w:noProof/>
                <w:webHidden/>
              </w:rPr>
              <w:tab/>
            </w:r>
            <w:r>
              <w:rPr>
                <w:noProof/>
                <w:webHidden/>
              </w:rPr>
              <w:fldChar w:fldCharType="begin"/>
            </w:r>
            <w:r>
              <w:rPr>
                <w:noProof/>
                <w:webHidden/>
              </w:rPr>
              <w:instrText xml:space="preserve"> PAGEREF _Toc98094049 \h </w:instrText>
            </w:r>
            <w:r>
              <w:rPr>
                <w:noProof/>
                <w:webHidden/>
              </w:rPr>
            </w:r>
            <w:r>
              <w:rPr>
                <w:noProof/>
                <w:webHidden/>
              </w:rPr>
              <w:fldChar w:fldCharType="separate"/>
            </w:r>
            <w:r>
              <w:rPr>
                <w:noProof/>
                <w:webHidden/>
              </w:rPr>
              <w:t>15</w:t>
            </w:r>
            <w:r>
              <w:rPr>
                <w:noProof/>
                <w:webHidden/>
              </w:rPr>
              <w:fldChar w:fldCharType="end"/>
            </w:r>
          </w:hyperlink>
        </w:p>
        <w:p w14:paraId="7A11E546" w14:textId="7098C2BF" w:rsidR="005C365B" w:rsidRDefault="005C365B">
          <w:pPr>
            <w:pStyle w:val="Obsah3"/>
            <w:rPr>
              <w:rFonts w:eastAsiaTheme="minorEastAsia"/>
              <w:noProof/>
              <w:sz w:val="22"/>
              <w:lang w:eastAsia="cs-CZ"/>
            </w:rPr>
          </w:pPr>
          <w:hyperlink w:anchor="_Toc98094050" w:history="1">
            <w:r w:rsidRPr="002A2C33">
              <w:rPr>
                <w:rStyle w:val="Hypertextovodkaz"/>
                <w:noProof/>
              </w:rPr>
              <w:t>5.3.7</w:t>
            </w:r>
            <w:r>
              <w:rPr>
                <w:rFonts w:eastAsiaTheme="minorEastAsia"/>
                <w:noProof/>
                <w:sz w:val="22"/>
                <w:lang w:eastAsia="cs-CZ"/>
              </w:rPr>
              <w:tab/>
            </w:r>
            <w:r w:rsidRPr="002A2C33">
              <w:rPr>
                <w:rStyle w:val="Hypertextovodkaz"/>
                <w:noProof/>
              </w:rPr>
              <w:t>Kniha s údaji</w:t>
            </w:r>
            <w:r>
              <w:rPr>
                <w:noProof/>
                <w:webHidden/>
              </w:rPr>
              <w:tab/>
            </w:r>
            <w:r>
              <w:rPr>
                <w:noProof/>
                <w:webHidden/>
              </w:rPr>
              <w:fldChar w:fldCharType="begin"/>
            </w:r>
            <w:r>
              <w:rPr>
                <w:noProof/>
                <w:webHidden/>
              </w:rPr>
              <w:instrText xml:space="preserve"> PAGEREF _Toc98094050 \h </w:instrText>
            </w:r>
            <w:r>
              <w:rPr>
                <w:noProof/>
                <w:webHidden/>
              </w:rPr>
            </w:r>
            <w:r>
              <w:rPr>
                <w:noProof/>
                <w:webHidden/>
              </w:rPr>
              <w:fldChar w:fldCharType="separate"/>
            </w:r>
            <w:r>
              <w:rPr>
                <w:noProof/>
                <w:webHidden/>
              </w:rPr>
              <w:t>15</w:t>
            </w:r>
            <w:r>
              <w:rPr>
                <w:noProof/>
                <w:webHidden/>
              </w:rPr>
              <w:fldChar w:fldCharType="end"/>
            </w:r>
          </w:hyperlink>
        </w:p>
        <w:p w14:paraId="1B959F0D" w14:textId="7E29B4DB" w:rsidR="005C365B" w:rsidRDefault="005C365B">
          <w:pPr>
            <w:pStyle w:val="Obsah2"/>
            <w:rPr>
              <w:rFonts w:eastAsiaTheme="minorEastAsia"/>
              <w:noProof/>
              <w:sz w:val="22"/>
              <w:lang w:eastAsia="cs-CZ"/>
            </w:rPr>
          </w:pPr>
          <w:hyperlink w:anchor="_Toc98094051" w:history="1">
            <w:r w:rsidRPr="002A2C33">
              <w:rPr>
                <w:rStyle w:val="Hypertextovodkaz"/>
                <w:noProof/>
              </w:rPr>
              <w:t>5.4</w:t>
            </w:r>
            <w:r>
              <w:rPr>
                <w:rFonts w:eastAsiaTheme="minorEastAsia"/>
                <w:noProof/>
                <w:sz w:val="22"/>
                <w:lang w:eastAsia="cs-CZ"/>
              </w:rPr>
              <w:tab/>
            </w:r>
            <w:r w:rsidRPr="002A2C33">
              <w:rPr>
                <w:rStyle w:val="Hypertextovodkaz"/>
                <w:noProof/>
              </w:rPr>
              <w:t>Chod a kontrolování hry</w:t>
            </w:r>
            <w:r>
              <w:rPr>
                <w:noProof/>
                <w:webHidden/>
              </w:rPr>
              <w:tab/>
            </w:r>
            <w:r>
              <w:rPr>
                <w:noProof/>
                <w:webHidden/>
              </w:rPr>
              <w:fldChar w:fldCharType="begin"/>
            </w:r>
            <w:r>
              <w:rPr>
                <w:noProof/>
                <w:webHidden/>
              </w:rPr>
              <w:instrText xml:space="preserve"> PAGEREF _Toc98094051 \h </w:instrText>
            </w:r>
            <w:r>
              <w:rPr>
                <w:noProof/>
                <w:webHidden/>
              </w:rPr>
            </w:r>
            <w:r>
              <w:rPr>
                <w:noProof/>
                <w:webHidden/>
              </w:rPr>
              <w:fldChar w:fldCharType="separate"/>
            </w:r>
            <w:r>
              <w:rPr>
                <w:noProof/>
                <w:webHidden/>
              </w:rPr>
              <w:t>15</w:t>
            </w:r>
            <w:r>
              <w:rPr>
                <w:noProof/>
                <w:webHidden/>
              </w:rPr>
              <w:fldChar w:fldCharType="end"/>
            </w:r>
          </w:hyperlink>
        </w:p>
        <w:p w14:paraId="5603697F" w14:textId="1604CC1C" w:rsidR="005C365B" w:rsidRDefault="005C365B">
          <w:pPr>
            <w:pStyle w:val="Obsah2"/>
            <w:rPr>
              <w:rFonts w:eastAsiaTheme="minorEastAsia"/>
              <w:noProof/>
              <w:sz w:val="22"/>
              <w:lang w:eastAsia="cs-CZ"/>
            </w:rPr>
          </w:pPr>
          <w:hyperlink w:anchor="_Toc98094052" w:history="1">
            <w:r w:rsidRPr="002A2C33">
              <w:rPr>
                <w:rStyle w:val="Hypertextovodkaz"/>
                <w:noProof/>
              </w:rPr>
              <w:t>5.5</w:t>
            </w:r>
            <w:r>
              <w:rPr>
                <w:rFonts w:eastAsiaTheme="minorEastAsia"/>
                <w:noProof/>
                <w:sz w:val="22"/>
                <w:lang w:eastAsia="cs-CZ"/>
              </w:rPr>
              <w:tab/>
            </w:r>
            <w:r w:rsidRPr="002A2C33">
              <w:rPr>
                <w:rStyle w:val="Hypertextovodkaz"/>
                <w:noProof/>
              </w:rPr>
              <w:t>Soundtrack</w:t>
            </w:r>
            <w:r>
              <w:rPr>
                <w:noProof/>
                <w:webHidden/>
              </w:rPr>
              <w:tab/>
            </w:r>
            <w:r>
              <w:rPr>
                <w:noProof/>
                <w:webHidden/>
              </w:rPr>
              <w:fldChar w:fldCharType="begin"/>
            </w:r>
            <w:r>
              <w:rPr>
                <w:noProof/>
                <w:webHidden/>
              </w:rPr>
              <w:instrText xml:space="preserve"> PAGEREF _Toc98094052 \h </w:instrText>
            </w:r>
            <w:r>
              <w:rPr>
                <w:noProof/>
                <w:webHidden/>
              </w:rPr>
            </w:r>
            <w:r>
              <w:rPr>
                <w:noProof/>
                <w:webHidden/>
              </w:rPr>
              <w:fldChar w:fldCharType="separate"/>
            </w:r>
            <w:r>
              <w:rPr>
                <w:noProof/>
                <w:webHidden/>
              </w:rPr>
              <w:t>16</w:t>
            </w:r>
            <w:r>
              <w:rPr>
                <w:noProof/>
                <w:webHidden/>
              </w:rPr>
              <w:fldChar w:fldCharType="end"/>
            </w:r>
          </w:hyperlink>
        </w:p>
        <w:p w14:paraId="5BF31AAE" w14:textId="7FB82DED" w:rsidR="005C365B" w:rsidRDefault="005C365B">
          <w:pPr>
            <w:pStyle w:val="Obsah2"/>
            <w:rPr>
              <w:rFonts w:eastAsiaTheme="minorEastAsia"/>
              <w:noProof/>
              <w:sz w:val="22"/>
              <w:lang w:eastAsia="cs-CZ"/>
            </w:rPr>
          </w:pPr>
          <w:hyperlink w:anchor="_Toc98094053" w:history="1">
            <w:r w:rsidRPr="002A2C33">
              <w:rPr>
                <w:rStyle w:val="Hypertextovodkaz"/>
                <w:noProof/>
              </w:rPr>
              <w:t>5.6</w:t>
            </w:r>
            <w:r>
              <w:rPr>
                <w:rFonts w:eastAsiaTheme="minorEastAsia"/>
                <w:noProof/>
                <w:sz w:val="22"/>
                <w:lang w:eastAsia="cs-CZ"/>
              </w:rPr>
              <w:tab/>
            </w:r>
            <w:r w:rsidRPr="002A2C33">
              <w:rPr>
                <w:rStyle w:val="Hypertextovodkaz"/>
                <w:noProof/>
              </w:rPr>
              <w:t>Bugy a jejich řešení</w:t>
            </w:r>
            <w:r>
              <w:rPr>
                <w:noProof/>
                <w:webHidden/>
              </w:rPr>
              <w:tab/>
            </w:r>
            <w:r>
              <w:rPr>
                <w:noProof/>
                <w:webHidden/>
              </w:rPr>
              <w:fldChar w:fldCharType="begin"/>
            </w:r>
            <w:r>
              <w:rPr>
                <w:noProof/>
                <w:webHidden/>
              </w:rPr>
              <w:instrText xml:space="preserve"> PAGEREF _Toc98094053 \h </w:instrText>
            </w:r>
            <w:r>
              <w:rPr>
                <w:noProof/>
                <w:webHidden/>
              </w:rPr>
            </w:r>
            <w:r>
              <w:rPr>
                <w:noProof/>
                <w:webHidden/>
              </w:rPr>
              <w:fldChar w:fldCharType="separate"/>
            </w:r>
            <w:r>
              <w:rPr>
                <w:noProof/>
                <w:webHidden/>
              </w:rPr>
              <w:t>16</w:t>
            </w:r>
            <w:r>
              <w:rPr>
                <w:noProof/>
                <w:webHidden/>
              </w:rPr>
              <w:fldChar w:fldCharType="end"/>
            </w:r>
          </w:hyperlink>
        </w:p>
        <w:p w14:paraId="1853747B" w14:textId="1F6F4E3D" w:rsidR="005C365B" w:rsidRDefault="005C365B">
          <w:pPr>
            <w:pStyle w:val="Obsah3"/>
            <w:rPr>
              <w:rFonts w:eastAsiaTheme="minorEastAsia"/>
              <w:noProof/>
              <w:sz w:val="22"/>
              <w:lang w:eastAsia="cs-CZ"/>
            </w:rPr>
          </w:pPr>
          <w:hyperlink w:anchor="_Toc98094054" w:history="1">
            <w:r w:rsidRPr="002A2C33">
              <w:rPr>
                <w:rStyle w:val="Hypertextovodkaz"/>
                <w:noProof/>
              </w:rPr>
              <w:t>5.6.1</w:t>
            </w:r>
            <w:r>
              <w:rPr>
                <w:rFonts w:eastAsiaTheme="minorEastAsia"/>
                <w:noProof/>
                <w:sz w:val="22"/>
                <w:lang w:eastAsia="cs-CZ"/>
              </w:rPr>
              <w:tab/>
            </w:r>
            <w:r w:rsidRPr="002A2C33">
              <w:rPr>
                <w:rStyle w:val="Hypertextovodkaz"/>
                <w:noProof/>
              </w:rPr>
              <w:t>Bug 1</w:t>
            </w:r>
            <w:r>
              <w:rPr>
                <w:noProof/>
                <w:webHidden/>
              </w:rPr>
              <w:tab/>
            </w:r>
            <w:r>
              <w:rPr>
                <w:noProof/>
                <w:webHidden/>
              </w:rPr>
              <w:fldChar w:fldCharType="begin"/>
            </w:r>
            <w:r>
              <w:rPr>
                <w:noProof/>
                <w:webHidden/>
              </w:rPr>
              <w:instrText xml:space="preserve"> PAGEREF _Toc98094054 \h </w:instrText>
            </w:r>
            <w:r>
              <w:rPr>
                <w:noProof/>
                <w:webHidden/>
              </w:rPr>
            </w:r>
            <w:r>
              <w:rPr>
                <w:noProof/>
                <w:webHidden/>
              </w:rPr>
              <w:fldChar w:fldCharType="separate"/>
            </w:r>
            <w:r>
              <w:rPr>
                <w:noProof/>
                <w:webHidden/>
              </w:rPr>
              <w:t>16</w:t>
            </w:r>
            <w:r>
              <w:rPr>
                <w:noProof/>
                <w:webHidden/>
              </w:rPr>
              <w:fldChar w:fldCharType="end"/>
            </w:r>
          </w:hyperlink>
        </w:p>
        <w:p w14:paraId="54A86268" w14:textId="2A984AE9" w:rsidR="005C365B" w:rsidRDefault="005C365B">
          <w:pPr>
            <w:pStyle w:val="Obsah3"/>
            <w:rPr>
              <w:rFonts w:eastAsiaTheme="minorEastAsia"/>
              <w:noProof/>
              <w:sz w:val="22"/>
              <w:lang w:eastAsia="cs-CZ"/>
            </w:rPr>
          </w:pPr>
          <w:hyperlink w:anchor="_Toc98094055" w:history="1">
            <w:r w:rsidRPr="002A2C33">
              <w:rPr>
                <w:rStyle w:val="Hypertextovodkaz"/>
                <w:noProof/>
              </w:rPr>
              <w:t>5.6.2</w:t>
            </w:r>
            <w:r>
              <w:rPr>
                <w:rFonts w:eastAsiaTheme="minorEastAsia"/>
                <w:noProof/>
                <w:sz w:val="22"/>
                <w:lang w:eastAsia="cs-CZ"/>
              </w:rPr>
              <w:tab/>
            </w:r>
            <w:r w:rsidRPr="002A2C33">
              <w:rPr>
                <w:rStyle w:val="Hypertextovodkaz"/>
                <w:noProof/>
              </w:rPr>
              <w:t>Bug 2</w:t>
            </w:r>
            <w:r>
              <w:rPr>
                <w:noProof/>
                <w:webHidden/>
              </w:rPr>
              <w:tab/>
            </w:r>
            <w:r>
              <w:rPr>
                <w:noProof/>
                <w:webHidden/>
              </w:rPr>
              <w:fldChar w:fldCharType="begin"/>
            </w:r>
            <w:r>
              <w:rPr>
                <w:noProof/>
                <w:webHidden/>
              </w:rPr>
              <w:instrText xml:space="preserve"> PAGEREF _Toc98094055 \h </w:instrText>
            </w:r>
            <w:r>
              <w:rPr>
                <w:noProof/>
                <w:webHidden/>
              </w:rPr>
            </w:r>
            <w:r>
              <w:rPr>
                <w:noProof/>
                <w:webHidden/>
              </w:rPr>
              <w:fldChar w:fldCharType="separate"/>
            </w:r>
            <w:r>
              <w:rPr>
                <w:noProof/>
                <w:webHidden/>
              </w:rPr>
              <w:t>16</w:t>
            </w:r>
            <w:r>
              <w:rPr>
                <w:noProof/>
                <w:webHidden/>
              </w:rPr>
              <w:fldChar w:fldCharType="end"/>
            </w:r>
          </w:hyperlink>
        </w:p>
        <w:p w14:paraId="5AD413CF" w14:textId="306669BA" w:rsidR="005C365B" w:rsidRDefault="005C365B">
          <w:pPr>
            <w:pStyle w:val="Obsah1"/>
            <w:rPr>
              <w:rFonts w:eastAsiaTheme="minorEastAsia"/>
              <w:noProof/>
              <w:sz w:val="22"/>
              <w:lang w:eastAsia="cs-CZ"/>
            </w:rPr>
          </w:pPr>
          <w:hyperlink w:anchor="_Toc98094056" w:history="1">
            <w:r w:rsidRPr="002A2C33">
              <w:rPr>
                <w:rStyle w:val="Hypertextovodkaz"/>
                <w:noProof/>
              </w:rPr>
              <w:t>Závěr</w:t>
            </w:r>
            <w:r>
              <w:rPr>
                <w:noProof/>
                <w:webHidden/>
              </w:rPr>
              <w:tab/>
            </w:r>
            <w:r>
              <w:rPr>
                <w:noProof/>
                <w:webHidden/>
              </w:rPr>
              <w:fldChar w:fldCharType="begin"/>
            </w:r>
            <w:r>
              <w:rPr>
                <w:noProof/>
                <w:webHidden/>
              </w:rPr>
              <w:instrText xml:space="preserve"> PAGEREF _Toc98094056 \h </w:instrText>
            </w:r>
            <w:r>
              <w:rPr>
                <w:noProof/>
                <w:webHidden/>
              </w:rPr>
            </w:r>
            <w:r>
              <w:rPr>
                <w:noProof/>
                <w:webHidden/>
              </w:rPr>
              <w:fldChar w:fldCharType="separate"/>
            </w:r>
            <w:r>
              <w:rPr>
                <w:noProof/>
                <w:webHidden/>
              </w:rPr>
              <w:t>17</w:t>
            </w:r>
            <w:r>
              <w:rPr>
                <w:noProof/>
                <w:webHidden/>
              </w:rPr>
              <w:fldChar w:fldCharType="end"/>
            </w:r>
          </w:hyperlink>
        </w:p>
        <w:p w14:paraId="1508D8D9" w14:textId="2132C779" w:rsidR="005C365B" w:rsidRDefault="005C365B">
          <w:pPr>
            <w:pStyle w:val="Obsah1"/>
            <w:rPr>
              <w:rFonts w:eastAsiaTheme="minorEastAsia"/>
              <w:noProof/>
              <w:sz w:val="22"/>
              <w:lang w:eastAsia="cs-CZ"/>
            </w:rPr>
          </w:pPr>
          <w:hyperlink w:anchor="_Toc98094057" w:history="1">
            <w:r w:rsidRPr="002A2C33">
              <w:rPr>
                <w:rStyle w:val="Hypertextovodkaz"/>
                <w:noProof/>
              </w:rPr>
              <w:t>Seznam zkratek a odborných výrazů</w:t>
            </w:r>
            <w:r>
              <w:rPr>
                <w:noProof/>
                <w:webHidden/>
              </w:rPr>
              <w:tab/>
            </w:r>
            <w:r>
              <w:rPr>
                <w:noProof/>
                <w:webHidden/>
              </w:rPr>
              <w:fldChar w:fldCharType="begin"/>
            </w:r>
            <w:r>
              <w:rPr>
                <w:noProof/>
                <w:webHidden/>
              </w:rPr>
              <w:instrText xml:space="preserve"> PAGEREF _Toc98094057 \h </w:instrText>
            </w:r>
            <w:r>
              <w:rPr>
                <w:noProof/>
                <w:webHidden/>
              </w:rPr>
            </w:r>
            <w:r>
              <w:rPr>
                <w:noProof/>
                <w:webHidden/>
              </w:rPr>
              <w:fldChar w:fldCharType="separate"/>
            </w:r>
            <w:r>
              <w:rPr>
                <w:noProof/>
                <w:webHidden/>
              </w:rPr>
              <w:t>18</w:t>
            </w:r>
            <w:r>
              <w:rPr>
                <w:noProof/>
                <w:webHidden/>
              </w:rPr>
              <w:fldChar w:fldCharType="end"/>
            </w:r>
          </w:hyperlink>
        </w:p>
        <w:p w14:paraId="0F73BED9" w14:textId="12C2ECF5" w:rsidR="005C365B" w:rsidRDefault="005C365B">
          <w:pPr>
            <w:pStyle w:val="Obsah1"/>
            <w:rPr>
              <w:rFonts w:eastAsiaTheme="minorEastAsia"/>
              <w:noProof/>
              <w:sz w:val="22"/>
              <w:lang w:eastAsia="cs-CZ"/>
            </w:rPr>
          </w:pPr>
          <w:hyperlink w:anchor="_Toc98094058" w:history="1">
            <w:r w:rsidRPr="002A2C33">
              <w:rPr>
                <w:rStyle w:val="Hypertextovodkaz"/>
                <w:noProof/>
              </w:rPr>
              <w:t>Seznam obrázků</w:t>
            </w:r>
            <w:r>
              <w:rPr>
                <w:noProof/>
                <w:webHidden/>
              </w:rPr>
              <w:tab/>
            </w:r>
            <w:r>
              <w:rPr>
                <w:noProof/>
                <w:webHidden/>
              </w:rPr>
              <w:fldChar w:fldCharType="begin"/>
            </w:r>
            <w:r>
              <w:rPr>
                <w:noProof/>
                <w:webHidden/>
              </w:rPr>
              <w:instrText xml:space="preserve"> PAGEREF _Toc98094058 \h </w:instrText>
            </w:r>
            <w:r>
              <w:rPr>
                <w:noProof/>
                <w:webHidden/>
              </w:rPr>
            </w:r>
            <w:r>
              <w:rPr>
                <w:noProof/>
                <w:webHidden/>
              </w:rPr>
              <w:fldChar w:fldCharType="separate"/>
            </w:r>
            <w:r>
              <w:rPr>
                <w:noProof/>
                <w:webHidden/>
              </w:rPr>
              <w:t>19</w:t>
            </w:r>
            <w:r>
              <w:rPr>
                <w:noProof/>
                <w:webHidden/>
              </w:rPr>
              <w:fldChar w:fldCharType="end"/>
            </w:r>
          </w:hyperlink>
        </w:p>
        <w:p w14:paraId="666D3F48" w14:textId="3756A34D" w:rsidR="005C365B" w:rsidRDefault="005C365B">
          <w:pPr>
            <w:pStyle w:val="Obsah1"/>
            <w:rPr>
              <w:rFonts w:eastAsiaTheme="minorEastAsia"/>
              <w:noProof/>
              <w:sz w:val="22"/>
              <w:lang w:eastAsia="cs-CZ"/>
            </w:rPr>
          </w:pPr>
          <w:hyperlink w:anchor="_Toc98094059" w:history="1">
            <w:r w:rsidRPr="002A2C33">
              <w:rPr>
                <w:rStyle w:val="Hypertextovodkaz"/>
                <w:noProof/>
              </w:rPr>
              <w:t>Použité zdroje</w:t>
            </w:r>
            <w:r>
              <w:rPr>
                <w:noProof/>
                <w:webHidden/>
              </w:rPr>
              <w:tab/>
            </w:r>
            <w:r>
              <w:rPr>
                <w:noProof/>
                <w:webHidden/>
              </w:rPr>
              <w:fldChar w:fldCharType="begin"/>
            </w:r>
            <w:r>
              <w:rPr>
                <w:noProof/>
                <w:webHidden/>
              </w:rPr>
              <w:instrText xml:space="preserve"> PAGEREF _Toc98094059 \h </w:instrText>
            </w:r>
            <w:r>
              <w:rPr>
                <w:noProof/>
                <w:webHidden/>
              </w:rPr>
            </w:r>
            <w:r>
              <w:rPr>
                <w:noProof/>
                <w:webHidden/>
              </w:rPr>
              <w:fldChar w:fldCharType="separate"/>
            </w:r>
            <w:r>
              <w:rPr>
                <w:noProof/>
                <w:webHidden/>
              </w:rPr>
              <w:t>20</w:t>
            </w:r>
            <w:r>
              <w:rPr>
                <w:noProof/>
                <w:webHidden/>
              </w:rPr>
              <w:fldChar w:fldCharType="end"/>
            </w:r>
          </w:hyperlink>
        </w:p>
        <w:p w14:paraId="08218CB2" w14:textId="06AB4195" w:rsidR="005C365B" w:rsidRDefault="005C365B">
          <w:pPr>
            <w:pStyle w:val="Obsah1"/>
            <w:tabs>
              <w:tab w:val="left" w:pos="720"/>
            </w:tabs>
            <w:rPr>
              <w:rFonts w:eastAsiaTheme="minorEastAsia"/>
              <w:noProof/>
              <w:sz w:val="22"/>
              <w:lang w:eastAsia="cs-CZ"/>
            </w:rPr>
          </w:pPr>
          <w:hyperlink w:anchor="_Toc98094060" w:history="1">
            <w:r w:rsidRPr="002A2C33">
              <w:rPr>
                <w:rStyle w:val="Hypertextovodkaz"/>
                <w:noProof/>
              </w:rPr>
              <w:t>A.</w:t>
            </w:r>
            <w:r>
              <w:rPr>
                <w:rFonts w:eastAsiaTheme="minorEastAsia"/>
                <w:noProof/>
                <w:sz w:val="22"/>
                <w:lang w:eastAsia="cs-CZ"/>
              </w:rPr>
              <w:tab/>
            </w:r>
            <w:r w:rsidRPr="002A2C33">
              <w:rPr>
                <w:rStyle w:val="Hypertextovodkaz"/>
                <w:noProof/>
              </w:rPr>
              <w:t>Seznam přiložených souborů</w:t>
            </w:r>
            <w:r>
              <w:rPr>
                <w:noProof/>
                <w:webHidden/>
              </w:rPr>
              <w:tab/>
            </w:r>
            <w:r>
              <w:rPr>
                <w:noProof/>
                <w:webHidden/>
              </w:rPr>
              <w:fldChar w:fldCharType="begin"/>
            </w:r>
            <w:r>
              <w:rPr>
                <w:noProof/>
                <w:webHidden/>
              </w:rPr>
              <w:instrText xml:space="preserve"> PAGEREF _Toc98094060 \h </w:instrText>
            </w:r>
            <w:r>
              <w:rPr>
                <w:noProof/>
                <w:webHidden/>
              </w:rPr>
            </w:r>
            <w:r>
              <w:rPr>
                <w:noProof/>
                <w:webHidden/>
              </w:rPr>
              <w:fldChar w:fldCharType="separate"/>
            </w:r>
            <w:r>
              <w:rPr>
                <w:noProof/>
                <w:webHidden/>
              </w:rPr>
              <w:t>I</w:t>
            </w:r>
            <w:r>
              <w:rPr>
                <w:noProof/>
                <w:webHidden/>
              </w:rPr>
              <w:fldChar w:fldCharType="end"/>
            </w:r>
          </w:hyperlink>
        </w:p>
        <w:p w14:paraId="7013D18B" w14:textId="0A1F2C7C" w:rsidR="00E61267" w:rsidRDefault="00E61267">
          <w:r>
            <w:rPr>
              <w:b/>
              <w:bCs/>
            </w:rPr>
            <w:fldChar w:fldCharType="end"/>
          </w:r>
        </w:p>
      </w:sdtContent>
    </w:sdt>
    <w:p w14:paraId="55B97BA3"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47C8F382" w14:textId="77777777" w:rsidR="00341B93" w:rsidRDefault="00A758D8" w:rsidP="00B06BFF">
      <w:pPr>
        <w:pStyle w:val="Neslovannadpis"/>
      </w:pPr>
      <w:bookmarkStart w:id="0" w:name="_Toc86047591"/>
      <w:bookmarkStart w:id="1" w:name="_Toc86055198"/>
      <w:bookmarkStart w:id="2" w:name="_Toc98094014"/>
      <w:r w:rsidRPr="00B06BFF">
        <w:lastRenderedPageBreak/>
        <w:t>Úvod</w:t>
      </w:r>
      <w:bookmarkEnd w:id="0"/>
      <w:bookmarkEnd w:id="1"/>
      <w:bookmarkEnd w:id="2"/>
    </w:p>
    <w:p w14:paraId="2D34C153" w14:textId="77777777" w:rsidR="00EF68C2" w:rsidRDefault="00EF68C2" w:rsidP="00394D8A">
      <w:r>
        <w:t>Práci jsem si vybral na základě mých předchozích zkušeností, jak v </w:t>
      </w:r>
      <w:proofErr w:type="spellStart"/>
      <w:r>
        <w:t>enginu</w:t>
      </w:r>
      <w:proofErr w:type="spellEnd"/>
      <w:r>
        <w:t xml:space="preserve"> Unity, tak s virtuální realitou. </w:t>
      </w:r>
    </w:p>
    <w:p w14:paraId="03328D29" w14:textId="520EE6D7" w:rsidR="00A758D8" w:rsidRDefault="00EF68C2" w:rsidP="00394D8A">
      <w:r>
        <w:t xml:space="preserve">K práci je použit </w:t>
      </w:r>
      <w:proofErr w:type="spellStart"/>
      <w:r>
        <w:t>Oculus</w:t>
      </w:r>
      <w:proofErr w:type="spellEnd"/>
      <w:r>
        <w:t xml:space="preserve"> </w:t>
      </w:r>
      <w:proofErr w:type="spellStart"/>
      <w:r>
        <w:t>Quest</w:t>
      </w:r>
      <w:proofErr w:type="spellEnd"/>
      <w:r>
        <w:t xml:space="preserve"> 2 od společnosti Meta</w:t>
      </w:r>
      <w:r w:rsidR="005516C1">
        <w:t xml:space="preserve"> (Facebook)</w:t>
      </w:r>
      <w:r>
        <w:t>.</w:t>
      </w:r>
    </w:p>
    <w:p w14:paraId="4DC84E96" w14:textId="0289E3A4" w:rsidR="00A758D8" w:rsidRDefault="00D51E23" w:rsidP="001860A3">
      <w:pPr>
        <w:pStyle w:val="Nadpis1"/>
      </w:pPr>
      <w:bookmarkStart w:id="3" w:name="_Toc98094015"/>
      <w:r>
        <w:lastRenderedPageBreak/>
        <w:t>Teorie o VR</w:t>
      </w:r>
      <w:bookmarkEnd w:id="3"/>
    </w:p>
    <w:p w14:paraId="187B9D72" w14:textId="5A6184A5" w:rsidR="00566029" w:rsidRDefault="001029E8" w:rsidP="00D06100">
      <w:r>
        <w:t xml:space="preserve">Technologie virtuální reality umožňuje změnit pohled uživatele a přenést jej do jakéhokoliv prostředí, jenž si dokážeme představit. </w:t>
      </w:r>
      <w:r w:rsidR="00BB13D8">
        <w:t xml:space="preserve">Podle dané aplikace se člověk může ocitnout ve světě relaxačním, ve kterém chodí a kochá se, ve světě herním, ve kterém </w:t>
      </w:r>
      <w:r w:rsidR="00302A31">
        <w:t xml:space="preserve">se aktivně hýbe a </w:t>
      </w:r>
      <w:proofErr w:type="gramStart"/>
      <w:r w:rsidR="00302A31">
        <w:t>snaží</w:t>
      </w:r>
      <w:proofErr w:type="gramEnd"/>
      <w:r w:rsidR="00302A31">
        <w:t xml:space="preserve"> se splnit daný cíl hry, či ve světě simulačním, ve kterém se může například učit pilotovat letadlo.</w:t>
      </w:r>
      <w:r w:rsidR="00067BD5">
        <w:t xml:space="preserve"> Virtuální svět nemusí být vždy celý počítačově </w:t>
      </w:r>
      <w:proofErr w:type="gramStart"/>
      <w:r w:rsidR="00067BD5">
        <w:t>generovaný</w:t>
      </w:r>
      <w:proofErr w:type="gramEnd"/>
      <w:r w:rsidR="00067BD5">
        <w:t xml:space="preserve"> ale může generovat virtuální předměty do kamerou natáčeného reálného světa – toto odvětví nazýváme rozšíření reality (AR) a stalo se natolik populární, že jej nepovažujeme za poddruh virtuální reality, nýbrž za svoji vlastní kategorii, z tohoto důvodu jí mimo toto zmínění nebudeme v této práci rozebírat.</w:t>
      </w:r>
    </w:p>
    <w:p w14:paraId="02C9E56C" w14:textId="0DA504BD" w:rsidR="00566029" w:rsidRDefault="004C4E15" w:rsidP="001029E8">
      <w:pPr>
        <w:pStyle w:val="Nadpis2"/>
        <w:numPr>
          <w:ilvl w:val="1"/>
          <w:numId w:val="3"/>
        </w:numPr>
      </w:pPr>
      <w:bookmarkStart w:id="4" w:name="_Toc98094016"/>
      <w:r>
        <w:t>Historie</w:t>
      </w:r>
      <w:bookmarkEnd w:id="4"/>
    </w:p>
    <w:p w14:paraId="0EB38814" w14:textId="3AF26C71" w:rsidR="003D04AB" w:rsidRPr="003D04AB" w:rsidRDefault="003D04AB" w:rsidP="003D04AB">
      <w:r>
        <w:t xml:space="preserve">Je důležité pochopit, že vývoj VR není záležitostí posledního roku, ale že je tu v primitivnějších a více </w:t>
      </w:r>
      <w:proofErr w:type="spellStart"/>
      <w:r>
        <w:t>experimentových</w:t>
      </w:r>
      <w:proofErr w:type="spellEnd"/>
      <w:r>
        <w:t xml:space="preserve"> formách už nějaké to desetiletí.</w:t>
      </w:r>
      <w:r w:rsidR="00EA0271">
        <w:t xml:space="preserve"> Vraťme se tedy na úplný začátek a projeďme si pár klíčových momentů, které vytvarovaly dnešní svět VR tak jak ho známe.</w:t>
      </w:r>
      <w:r>
        <w:t xml:space="preserve"> </w:t>
      </w:r>
    </w:p>
    <w:p w14:paraId="6788948D" w14:textId="436EF7B4" w:rsidR="001029E8" w:rsidRDefault="001029E8" w:rsidP="001029E8">
      <w:pPr>
        <w:pStyle w:val="Nadpis3"/>
      </w:pPr>
      <w:bookmarkStart w:id="5" w:name="_Toc98094017"/>
      <w:r>
        <w:t>Sci-fi</w:t>
      </w:r>
      <w:bookmarkEnd w:id="5"/>
    </w:p>
    <w:p w14:paraId="13218817" w14:textId="05405F0A" w:rsidR="00490300" w:rsidRPr="00490300" w:rsidRDefault="00AB3476" w:rsidP="001E0E80">
      <w:r>
        <w:t xml:space="preserve">Předtím než se virtuální realita stala fyzickou záležitostí, byly zařízení </w:t>
      </w:r>
      <w:r w:rsidR="003C1C8C">
        <w:t xml:space="preserve">a myšlenky </w:t>
      </w:r>
      <w:r>
        <w:t>na podobném principu popisovány v několika zejména sci-fi dílech.</w:t>
      </w:r>
      <w:r w:rsidR="003C1C8C">
        <w:t xml:space="preserve"> </w:t>
      </w:r>
      <w:r w:rsidR="004F4ED7" w:rsidRPr="004F4ED7">
        <w:t>Damien</w:t>
      </w:r>
      <w:r w:rsidR="004F4ED7">
        <w:t xml:space="preserve"> </w:t>
      </w:r>
      <w:proofErr w:type="spellStart"/>
      <w:r w:rsidR="004F4ED7" w:rsidRPr="004F4ED7">
        <w:t>Broderick</w:t>
      </w:r>
      <w:proofErr w:type="spellEnd"/>
      <w:r w:rsidR="004F4ED7">
        <w:t xml:space="preserve"> ve svém díle </w:t>
      </w:r>
      <w:proofErr w:type="spellStart"/>
      <w:r w:rsidR="004F4ED7" w:rsidRPr="004F4ED7">
        <w:t>Judas</w:t>
      </w:r>
      <w:proofErr w:type="spellEnd"/>
      <w:r w:rsidR="004F4ED7" w:rsidRPr="004F4ED7">
        <w:t xml:space="preserve"> Mandala</w:t>
      </w:r>
      <w:r w:rsidR="004F4ED7">
        <w:t xml:space="preserve"> (1982) poprvé používá pojem </w:t>
      </w:r>
      <w:r w:rsidR="00340B73">
        <w:t>„</w:t>
      </w:r>
      <w:r w:rsidR="004F4ED7">
        <w:t>virtuální realita</w:t>
      </w:r>
      <w:r w:rsidR="00340B73">
        <w:t xml:space="preserve">“, </w:t>
      </w:r>
      <w:r w:rsidR="004F4ED7">
        <w:t xml:space="preserve">ale myšlenkově se jedná o velmi rozdílné zařízení, přirovnatelné spíše k filmu </w:t>
      </w:r>
      <w:proofErr w:type="spellStart"/>
      <w:r w:rsidR="004F4ED7">
        <w:t>The</w:t>
      </w:r>
      <w:proofErr w:type="spellEnd"/>
      <w:r w:rsidR="004F4ED7">
        <w:t xml:space="preserve"> Matrix (1999).</w:t>
      </w:r>
      <w:r w:rsidR="00340B73">
        <w:t xml:space="preserve"> Další autor – </w:t>
      </w:r>
      <w:proofErr w:type="spellStart"/>
      <w:r w:rsidR="00340B73" w:rsidRPr="00340B73">
        <w:t>Jaron</w:t>
      </w:r>
      <w:proofErr w:type="spellEnd"/>
      <w:r w:rsidR="00340B73" w:rsidRPr="00340B73">
        <w:t xml:space="preserve"> </w:t>
      </w:r>
      <w:proofErr w:type="spellStart"/>
      <w:r w:rsidR="00340B73" w:rsidRPr="00340B73">
        <w:t>Lanier</w:t>
      </w:r>
      <w:proofErr w:type="spellEnd"/>
      <w:r w:rsidR="00340B73">
        <w:t xml:space="preserve"> uvádí, že rozšířil termín „umělá realita“, který se mnohem více podobá dnešní formě virtuální reality.</w:t>
      </w:r>
    </w:p>
    <w:p w14:paraId="16731463" w14:textId="7EB3D3B9" w:rsidR="00566029" w:rsidRDefault="004C4E15" w:rsidP="00566029">
      <w:pPr>
        <w:pStyle w:val="Nadpis3"/>
      </w:pPr>
      <w:bookmarkStart w:id="6" w:name="_Toc98094018"/>
      <w:r>
        <w:t>Vznik</w:t>
      </w:r>
      <w:bookmarkEnd w:id="6"/>
    </w:p>
    <w:p w14:paraId="3C4DD25F" w14:textId="3162C3FC" w:rsidR="00C76AB9" w:rsidRDefault="00C76AB9" w:rsidP="00C76AB9">
      <w:pPr>
        <w:rPr>
          <w:noProof/>
        </w:rPr>
      </w:pPr>
      <w:r>
        <w:t xml:space="preserve">První výrobek, </w:t>
      </w:r>
      <w:r w:rsidR="00E1566D">
        <w:t>který se alespoň velmi vzdáleně podobá funkčností dnešní virtuální realitě, je „</w:t>
      </w:r>
      <w:proofErr w:type="spellStart"/>
      <w:r w:rsidR="00E1566D">
        <w:t>The</w:t>
      </w:r>
      <w:proofErr w:type="spellEnd"/>
      <w:r w:rsidR="00E1566D">
        <w:t xml:space="preserve"> </w:t>
      </w:r>
      <w:proofErr w:type="spellStart"/>
      <w:r w:rsidR="00E1566D">
        <w:t>View</w:t>
      </w:r>
      <w:proofErr w:type="spellEnd"/>
      <w:r w:rsidR="00E1566D">
        <w:t xml:space="preserve">-Master“ od vynálezce Williama Grubera už v roce 1939. Jednalo se o přehrávač fotografií, ve kterém mělo každé oko rozdílný pohled – iluze </w:t>
      </w:r>
      <w:proofErr w:type="gramStart"/>
      <w:r w:rsidR="00E1566D">
        <w:t>3D</w:t>
      </w:r>
      <w:proofErr w:type="gramEnd"/>
      <w:r w:rsidR="00E1566D">
        <w:t xml:space="preserve"> prostoru.</w:t>
      </w:r>
      <w:r w:rsidR="0044609A" w:rsidRPr="0044609A">
        <w:rPr>
          <w:noProof/>
        </w:rPr>
        <w:t xml:space="preserve"> </w:t>
      </w:r>
    </w:p>
    <w:p w14:paraId="45C70F5D" w14:textId="1F4672AD" w:rsidR="0044609A" w:rsidRDefault="0044609A" w:rsidP="00C76AB9">
      <w:r>
        <w:rPr>
          <w:noProof/>
        </w:rPr>
        <w:t xml:space="preserve">Za další velký skok bychom mohli považovat první headsetový (uchycení na hlavě) displej. Ten vznikl v roce 1960 a umožňoval přehrávání videí ve 3D. Už v dalším </w:t>
      </w:r>
      <w:r>
        <w:rPr>
          <w:noProof/>
        </w:rPr>
        <w:lastRenderedPageBreak/>
        <w:t>roce byl</w:t>
      </w:r>
      <w:r w:rsidR="007E37ED">
        <w:rPr>
          <w:noProof/>
        </w:rPr>
        <w:t xml:space="preserve"> k této verzi headsetu přidán senzor pohybu. Je ale pochopitelné, že v tomto roce nebyl tento výrobek určen pro aplikace virutální reality, nýbrž pro vojenské účeli, umožňoval tedy přenášení obrazu z kamery k operátorovi, jenž se otáčel a dostával informace, co je kolem kamery.</w:t>
      </w:r>
      <w:r w:rsidR="00397554" w:rsidRPr="00397554">
        <w:t xml:space="preserve"> </w:t>
      </w:r>
    </w:p>
    <w:p w14:paraId="6848EA47" w14:textId="74783ECA" w:rsidR="00397554" w:rsidRPr="00C76AB9" w:rsidRDefault="00397554" w:rsidP="00C76AB9">
      <w:r>
        <w:t>V roce 1987 společnost VPL (</w:t>
      </w:r>
      <w:proofErr w:type="spellStart"/>
      <w:r>
        <w:t>visual</w:t>
      </w:r>
      <w:proofErr w:type="spellEnd"/>
      <w:r>
        <w:t xml:space="preserve"> </w:t>
      </w:r>
      <w:proofErr w:type="spellStart"/>
      <w:r>
        <w:t>programming</w:t>
      </w:r>
      <w:proofErr w:type="spellEnd"/>
      <w:r>
        <w:t xml:space="preserve"> </w:t>
      </w:r>
      <w:proofErr w:type="spellStart"/>
      <w:r>
        <w:t>lab</w:t>
      </w:r>
      <w:proofErr w:type="spellEnd"/>
      <w:r>
        <w:t>) začala prodej prvního headsetu</w:t>
      </w:r>
      <w:r w:rsidR="00105AC0">
        <w:t xml:space="preserve"> (</w:t>
      </w:r>
      <w:proofErr w:type="spellStart"/>
      <w:r w:rsidR="00105AC0">
        <w:t>EyePhone</w:t>
      </w:r>
      <w:proofErr w:type="spellEnd"/>
      <w:r w:rsidR="00105AC0">
        <w:t xml:space="preserve"> $9400)</w:t>
      </w:r>
      <w:r>
        <w:t xml:space="preserve"> a rukavic</w:t>
      </w:r>
      <w:r w:rsidR="00105AC0">
        <w:t xml:space="preserve"> ($9000)</w:t>
      </w:r>
      <w:r>
        <w:t xml:space="preserve"> virtuální reality. Další společnosti se brzy přidali a prodávali své produkty pod názvem, jež VPL uvedl – Virtuální reality. Od té doby se už této technologii jinak neříkalo.</w:t>
      </w:r>
    </w:p>
    <w:p w14:paraId="34735FB4" w14:textId="7780FA09" w:rsidR="004C4E15" w:rsidRDefault="004C4E15" w:rsidP="004C4E15">
      <w:pPr>
        <w:pStyle w:val="Nadpis3"/>
      </w:pPr>
      <w:bookmarkStart w:id="7" w:name="_Toc98094019"/>
      <w:r>
        <w:t>Rozšíření</w:t>
      </w:r>
      <w:bookmarkEnd w:id="7"/>
    </w:p>
    <w:p w14:paraId="2A051751" w14:textId="3C5B7F95" w:rsidR="0010168B" w:rsidRDefault="0010168B" w:rsidP="0010168B">
      <w:r>
        <w:t xml:space="preserve">První velké rozšíření mezi mainstream zapříčinila </w:t>
      </w:r>
      <w:proofErr w:type="spellStart"/>
      <w:r>
        <w:t>Sega</w:t>
      </w:r>
      <w:proofErr w:type="spellEnd"/>
      <w:r>
        <w:t xml:space="preserve"> v roce 1994, kdy vydali svou první VR konzoli „</w:t>
      </w:r>
      <w:proofErr w:type="spellStart"/>
      <w:r>
        <w:t>The</w:t>
      </w:r>
      <w:proofErr w:type="spellEnd"/>
      <w:r>
        <w:t xml:space="preserve"> </w:t>
      </w:r>
      <w:proofErr w:type="spellStart"/>
      <w:r>
        <w:t>Sega</w:t>
      </w:r>
      <w:proofErr w:type="spellEnd"/>
      <w:r>
        <w:t xml:space="preserve"> VR-1“. V následujícím roce vydalo Nintendo první přenosnou konzoli „</w:t>
      </w:r>
      <w:proofErr w:type="spellStart"/>
      <w:r>
        <w:t>The</w:t>
      </w:r>
      <w:proofErr w:type="spellEnd"/>
      <w:r>
        <w:t xml:space="preserve"> Nintendo </w:t>
      </w:r>
      <w:proofErr w:type="spellStart"/>
      <w:r>
        <w:t>Virtual</w:t>
      </w:r>
      <w:proofErr w:type="spellEnd"/>
      <w:r>
        <w:t xml:space="preserve"> Boy“. Ta se však pro černobílí obraz a časté selhávání neprodávala a nenásledoval jí žádný nástupce.</w:t>
      </w:r>
    </w:p>
    <w:p w14:paraId="1D3A5637" w14:textId="56ECF10B" w:rsidR="00057E80" w:rsidRPr="0010168B" w:rsidRDefault="00057E80" w:rsidP="0010168B">
      <w:r>
        <w:t>V roce 2010 začíná vznikat první „</w:t>
      </w:r>
      <w:proofErr w:type="spellStart"/>
      <w:r>
        <w:t>Oculus</w:t>
      </w:r>
      <w:proofErr w:type="spellEnd"/>
      <w:r>
        <w:t xml:space="preserve">“, na ten je za dva roky uvedený </w:t>
      </w:r>
      <w:proofErr w:type="spellStart"/>
      <w:r>
        <w:t>kickstarter</w:t>
      </w:r>
      <w:proofErr w:type="spellEnd"/>
      <w:r>
        <w:t xml:space="preserve"> a za další dva roky jej kupuje společnost Facebook (nyní Meta).  V témž roce oznámí společnost HTC vývoj jejich prvního headsetu – „HTC </w:t>
      </w:r>
      <w:proofErr w:type="spellStart"/>
      <w:r>
        <w:t>Vive</w:t>
      </w:r>
      <w:proofErr w:type="spellEnd"/>
      <w:r>
        <w:t xml:space="preserve">“. Ten je vydán v dalším roce po boku </w:t>
      </w:r>
      <w:proofErr w:type="spellStart"/>
      <w:r>
        <w:t>Valve</w:t>
      </w:r>
      <w:proofErr w:type="spellEnd"/>
      <w:r>
        <w:t xml:space="preserve"> – jež představuje své virtuální prostředí „</w:t>
      </w:r>
      <w:proofErr w:type="spellStart"/>
      <w:r>
        <w:t>SteamVR</w:t>
      </w:r>
      <w:proofErr w:type="spellEnd"/>
      <w:r>
        <w:t>“ a oznamuje vývoj jejich vlastního headsetu. Ten však přijde do prodeje až v roce 2019 pod názvem „</w:t>
      </w:r>
      <w:proofErr w:type="spellStart"/>
      <w:r>
        <w:t>Valve</w:t>
      </w:r>
      <w:proofErr w:type="spellEnd"/>
      <w:r>
        <w:t xml:space="preserve"> Index“. V roce 2016 vydává Sony „</w:t>
      </w:r>
      <w:proofErr w:type="spellStart"/>
      <w:r>
        <w:t>Playstation</w:t>
      </w:r>
      <w:proofErr w:type="spellEnd"/>
      <w:r>
        <w:t xml:space="preserve"> VR“ – headset určený k hraní her na tehdejší konzoli </w:t>
      </w:r>
      <w:proofErr w:type="spellStart"/>
      <w:r>
        <w:t>Playstation</w:t>
      </w:r>
      <w:proofErr w:type="spellEnd"/>
      <w:r>
        <w:t xml:space="preserve"> 4.</w:t>
      </w:r>
    </w:p>
    <w:p w14:paraId="28F8518D" w14:textId="08161977" w:rsidR="004C4E15" w:rsidRDefault="004C4E15" w:rsidP="004C4E15">
      <w:pPr>
        <w:pStyle w:val="Nadpis3"/>
      </w:pPr>
      <w:bookmarkStart w:id="8" w:name="_Toc98094020"/>
      <w:r>
        <w:t>Přítomnost</w:t>
      </w:r>
      <w:bookmarkEnd w:id="8"/>
    </w:p>
    <w:p w14:paraId="340BAF7B" w14:textId="5A0FCAE1" w:rsidR="009333FA" w:rsidRDefault="00C04964" w:rsidP="000C3ABC">
      <w:pPr>
        <w:rPr>
          <w:noProof/>
        </w:rPr>
      </w:pPr>
      <w:r>
        <w:t>V dnešní době jsou VR headsety stejně cenově dostupné, jako počítače, či konzole a zákazník má již široký výběr na základě ceny, kvality, podpory softwaru apod. Nejpoužívanějším headsetem je „</w:t>
      </w:r>
      <w:proofErr w:type="spellStart"/>
      <w:r>
        <w:t>Oculus</w:t>
      </w:r>
      <w:proofErr w:type="spellEnd"/>
      <w:r>
        <w:t xml:space="preserve"> </w:t>
      </w:r>
      <w:proofErr w:type="spellStart"/>
      <w:r>
        <w:t>Quest</w:t>
      </w:r>
      <w:proofErr w:type="spellEnd"/>
      <w:r>
        <w:t xml:space="preserve"> 2“, který mimochodem já používám, jež se do své pozice dostal svoji dostupnou cenou, za obětování kvality. Nenechte se však mýlit, za svou až poloviční cenu v porovnání s například „HTC </w:t>
      </w:r>
      <w:proofErr w:type="spellStart"/>
      <w:r>
        <w:t>Vive</w:t>
      </w:r>
      <w:proofErr w:type="spellEnd"/>
      <w:r>
        <w:t xml:space="preserve"> Pro“ nabízí minimální, pro většinu lidí nepoznatelný rozdíl v přesnosti a je ve všech </w:t>
      </w:r>
      <w:r w:rsidR="005A1552">
        <w:t>recenzích</w:t>
      </w:r>
      <w:r>
        <w:t>, co jsem viděl jednoznačně doporučován.</w:t>
      </w:r>
      <w:r w:rsidR="000C3ABC">
        <w:t xml:space="preserve"> Velkým konkurentem na trhu cenově dostupných VR se zde ještě nabízí „</w:t>
      </w:r>
      <w:proofErr w:type="spellStart"/>
      <w:r w:rsidR="000C3ABC">
        <w:t>Reverb</w:t>
      </w:r>
      <w:proofErr w:type="spellEnd"/>
      <w:r w:rsidR="000C3ABC">
        <w:t xml:space="preserve"> </w:t>
      </w:r>
      <w:r w:rsidR="00E80B00">
        <w:t>G2</w:t>
      </w:r>
      <w:r w:rsidR="000C3ABC">
        <w:t>“ od společnosti HP.</w:t>
      </w:r>
      <w:r w:rsidR="00AB5297" w:rsidRPr="00AB5297">
        <w:t xml:space="preserve"> </w:t>
      </w:r>
    </w:p>
    <w:p w14:paraId="5D730CFD" w14:textId="59D5A20B" w:rsidR="000C3ABC" w:rsidRPr="009333FA" w:rsidRDefault="000C3ABC" w:rsidP="001E0E80">
      <w:pPr>
        <w:rPr>
          <w:noProof/>
        </w:rPr>
      </w:pPr>
      <w:r>
        <w:rPr>
          <w:noProof/>
        </w:rPr>
        <w:t xml:space="preserve">Pokud má člověk možnost připlatit si, nabízí se zde již zmíněný </w:t>
      </w:r>
      <w:r>
        <w:t xml:space="preserve">„HTC </w:t>
      </w:r>
      <w:proofErr w:type="spellStart"/>
      <w:r>
        <w:t>Vive</w:t>
      </w:r>
      <w:proofErr w:type="spellEnd"/>
      <w:r>
        <w:t xml:space="preserve"> Pro“, či </w:t>
      </w:r>
      <w:proofErr w:type="spellStart"/>
      <w:r>
        <w:t>Valve</w:t>
      </w:r>
      <w:proofErr w:type="spellEnd"/>
      <w:r>
        <w:t xml:space="preserve"> Index, oba přinášející si své výhody i nevýhody.</w:t>
      </w:r>
      <w:r w:rsidR="00AB5297" w:rsidRPr="00AB5297">
        <w:t xml:space="preserve"> </w:t>
      </w:r>
    </w:p>
    <w:p w14:paraId="4F5E1359" w14:textId="2CF23F01" w:rsidR="004C4E15" w:rsidRDefault="004C4E15" w:rsidP="004C4E15">
      <w:pPr>
        <w:pStyle w:val="Nadpis2"/>
        <w:numPr>
          <w:ilvl w:val="1"/>
          <w:numId w:val="3"/>
        </w:numPr>
      </w:pPr>
      <w:bookmarkStart w:id="9" w:name="_Toc98094021"/>
      <w:r>
        <w:lastRenderedPageBreak/>
        <w:t>Jak funguje VR?</w:t>
      </w:r>
      <w:bookmarkEnd w:id="9"/>
    </w:p>
    <w:p w14:paraId="6467CE85" w14:textId="227E6588" w:rsidR="00C47A18" w:rsidRDefault="00C47A18" w:rsidP="00C47A18">
      <w:r>
        <w:t xml:space="preserve">Většina VR se skládá z headsetu, ovladačů a kamer na snímání pohybu (ty jsou u zrovna </w:t>
      </w:r>
      <w:proofErr w:type="spellStart"/>
      <w:r>
        <w:t>Oculus</w:t>
      </w:r>
      <w:proofErr w:type="spellEnd"/>
      <w:r>
        <w:t xml:space="preserve"> </w:t>
      </w:r>
      <w:proofErr w:type="spellStart"/>
      <w:r>
        <w:t>Quest</w:t>
      </w:r>
      <w:proofErr w:type="spellEnd"/>
      <w:r>
        <w:t xml:space="preserve"> 2 nahrazeny kamerou v headsetu).</w:t>
      </w:r>
    </w:p>
    <w:p w14:paraId="764659B0" w14:textId="2CCB3589" w:rsidR="00644EB5" w:rsidRDefault="00C47A18" w:rsidP="00644EB5">
      <w:r>
        <w:t xml:space="preserve">Headset přehrává, ať už drátově, či bezdrátově, obraz generovaný počítačem a umožňuje otáčení </w:t>
      </w:r>
      <w:r w:rsidR="00EC05C2">
        <w:t xml:space="preserve">a v prostoru, jež taktéž otáčí Vaší postavou ve virtuálním světě. Pro udání pozice a rotace se používá gyroskop a externí kamerky jež z několika metrů snímají pohyb headsetu a ovladačů v prostoru. Alternativně, jako tedy </w:t>
      </w:r>
      <w:r w:rsidR="00644EB5">
        <w:t>u</w:t>
      </w:r>
      <w:r w:rsidR="00EC05C2">
        <w:t xml:space="preserve"> </w:t>
      </w:r>
      <w:proofErr w:type="spellStart"/>
      <w:r w:rsidR="00EC05C2">
        <w:t>Oculus</w:t>
      </w:r>
      <w:proofErr w:type="spellEnd"/>
      <w:r w:rsidR="00EC05C2">
        <w:t xml:space="preserve"> </w:t>
      </w:r>
      <w:proofErr w:type="spellStart"/>
      <w:r w:rsidR="00EC05C2">
        <w:t>Quest</w:t>
      </w:r>
      <w:proofErr w:type="spellEnd"/>
      <w:r w:rsidR="00EC05C2">
        <w:t xml:space="preserve"> 2, je pohyb v prostoru snímán pouze kamerkou v headsetu a oproti složitějším metodám tak může dojít k menším nepřes</w:t>
      </w:r>
      <w:r w:rsidR="00644EB5">
        <w:t xml:space="preserve">nostem. Je také nutno zmínit, že v headsetu jsou displeje dva, jeden pro každé oko, pro </w:t>
      </w:r>
      <w:proofErr w:type="gramStart"/>
      <w:r w:rsidR="00644EB5">
        <w:t>3D</w:t>
      </w:r>
      <w:proofErr w:type="gramEnd"/>
      <w:r w:rsidR="00644EB5">
        <w:t xml:space="preserve"> iluzi virtuálního světa je totiž nutno předat každému oku trochu rozdílný obraz.</w:t>
      </w:r>
    </w:p>
    <w:p w14:paraId="0AD18A7C" w14:textId="56F762ED" w:rsidR="00644EB5" w:rsidRPr="00C47A18" w:rsidRDefault="00644EB5" w:rsidP="00644EB5">
      <w:r>
        <w:t xml:space="preserve">Ovladače </w:t>
      </w:r>
      <w:proofErr w:type="gramStart"/>
      <w:r>
        <w:t>slouží</w:t>
      </w:r>
      <w:proofErr w:type="gramEnd"/>
      <w:r w:rsidR="00A07A1E">
        <w:t xml:space="preserve"> převážně k inputu dat, jsou ale schopny dávat output například v podobě vibrací. Většinou se skládají z několika tlačítek, mezi kterými se většinou objeví </w:t>
      </w:r>
      <w:proofErr w:type="spellStart"/>
      <w:r w:rsidR="00A07A1E">
        <w:t>trigger</w:t>
      </w:r>
      <w:proofErr w:type="spellEnd"/>
      <w:r w:rsidR="00A07A1E">
        <w:t xml:space="preserve"> na ukazováčku a </w:t>
      </w:r>
      <w:proofErr w:type="spellStart"/>
      <w:r w:rsidR="00A07A1E">
        <w:t>grip</w:t>
      </w:r>
      <w:proofErr w:type="spellEnd"/>
      <w:r w:rsidR="00A07A1E">
        <w:t xml:space="preserve"> na prostředníčku a málokdy chybí nějaká forma </w:t>
      </w:r>
      <w:proofErr w:type="gramStart"/>
      <w:r w:rsidR="00A07A1E">
        <w:t>2D</w:t>
      </w:r>
      <w:proofErr w:type="gramEnd"/>
      <w:r w:rsidR="00A07A1E">
        <w:t xml:space="preserve"> inputu – joystick, nebo touchpad.</w:t>
      </w:r>
    </w:p>
    <w:p w14:paraId="359F4394" w14:textId="17A403FE" w:rsidR="00513D5C" w:rsidRDefault="00513D5C" w:rsidP="00513D5C">
      <w:pPr>
        <w:pStyle w:val="Nadpis2"/>
        <w:numPr>
          <w:ilvl w:val="1"/>
          <w:numId w:val="3"/>
        </w:numPr>
      </w:pPr>
      <w:bookmarkStart w:id="10" w:name="_Toc98094022"/>
      <w:r>
        <w:t>Využití VR</w:t>
      </w:r>
      <w:bookmarkEnd w:id="10"/>
    </w:p>
    <w:p w14:paraId="0A39DFB3" w14:textId="17EAFE8D" w:rsidR="00C1231F" w:rsidRPr="00C1231F" w:rsidRDefault="00C1231F" w:rsidP="00C1231F">
      <w:r>
        <w:t>VR je už nějakou dobu globálně rozšířené, a tak vidí využití v různorodé kolekci oborů.</w:t>
      </w:r>
    </w:p>
    <w:p w14:paraId="649CECFE" w14:textId="06D6F365" w:rsidR="00513D5C" w:rsidRDefault="00513D5C" w:rsidP="00513D5C">
      <w:pPr>
        <w:pStyle w:val="Nadpis3"/>
      </w:pPr>
      <w:bookmarkStart w:id="11" w:name="_Toc98094023"/>
      <w:r>
        <w:t>Videohry</w:t>
      </w:r>
      <w:bookmarkEnd w:id="11"/>
    </w:p>
    <w:p w14:paraId="7F442E9F" w14:textId="2C060E3E" w:rsidR="00ED466D" w:rsidRPr="00ED466D" w:rsidRDefault="00ED466D" w:rsidP="00ED466D">
      <w:r>
        <w:t>Představa stání a hraní ve virtuálním světě je pro mnoho hráčů velmi sympatická, není tedy divu, že největším odvětvím VR jsou hry. Po velké</w:t>
      </w:r>
      <w:r w:rsidR="003065AF">
        <w:t xml:space="preserve">m rozkvetu VR, jež jsme viděli v posledních letech, se na trhu objevilo velmi rozmanitých VR titulů. Častým trendem je jednoduché předělání populární hry na platformu VR jako například u „TES: </w:t>
      </w:r>
      <w:proofErr w:type="gramStart"/>
      <w:r w:rsidR="003065AF">
        <w:t>V</w:t>
      </w:r>
      <w:proofErr w:type="gramEnd"/>
      <w:r w:rsidR="003065AF">
        <w:t> </w:t>
      </w:r>
      <w:proofErr w:type="spellStart"/>
      <w:r w:rsidR="003065AF">
        <w:t>Skyrim</w:t>
      </w:r>
      <w:proofErr w:type="spellEnd"/>
      <w:r w:rsidR="003065AF">
        <w:t>“, ale mnohem zajímavější z pohledu budoucnosti herního VR průmyslu jsou hry přímo stavěné do VR jako například „VR Chat“, nebo „</w:t>
      </w:r>
      <w:proofErr w:type="spellStart"/>
      <w:r w:rsidR="003065AF">
        <w:t>Half-Life</w:t>
      </w:r>
      <w:proofErr w:type="spellEnd"/>
      <w:r w:rsidR="003065AF">
        <w:t xml:space="preserve">: </w:t>
      </w:r>
      <w:proofErr w:type="spellStart"/>
      <w:r w:rsidR="003065AF">
        <w:t>Alyx</w:t>
      </w:r>
      <w:proofErr w:type="spellEnd"/>
      <w:r w:rsidR="003065AF">
        <w:t>“. Pokud je hra úmyslně vytvářena do VR, je možno založit hromadu herních mechanik na ovládání a hráč poté stráví hodiny nelogického házení předmětů a kreslení po skle, jako v případě „</w:t>
      </w:r>
      <w:proofErr w:type="spellStart"/>
      <w:r w:rsidR="003065AF">
        <w:t>Half-Life</w:t>
      </w:r>
      <w:proofErr w:type="spellEnd"/>
      <w:r w:rsidR="003065AF">
        <w:t xml:space="preserve">: </w:t>
      </w:r>
      <w:proofErr w:type="spellStart"/>
      <w:r w:rsidR="003065AF">
        <w:t>Alyx</w:t>
      </w:r>
      <w:proofErr w:type="spellEnd"/>
      <w:r w:rsidR="003065AF">
        <w:t xml:space="preserve">“. Oslnivé visuály mají také mnohem větší </w:t>
      </w:r>
      <w:proofErr w:type="gramStart"/>
      <w:r w:rsidR="003065AF">
        <w:t>dopad,</w:t>
      </w:r>
      <w:proofErr w:type="gramEnd"/>
      <w:r w:rsidR="003065AF">
        <w:t xml:space="preserve"> než ve standartní hře na monitoru, jelikož se všechny věci zdají mnohem reálnější a kolikrát i na dotek bližší.</w:t>
      </w:r>
    </w:p>
    <w:p w14:paraId="5B06D3A3" w14:textId="005C5DA6" w:rsidR="00513D5C" w:rsidRDefault="00513D5C" w:rsidP="00513D5C">
      <w:pPr>
        <w:pStyle w:val="Nadpis3"/>
      </w:pPr>
      <w:bookmarkStart w:id="12" w:name="_Toc98094024"/>
      <w:r>
        <w:lastRenderedPageBreak/>
        <w:t>Stavebnictví</w:t>
      </w:r>
      <w:bookmarkEnd w:id="12"/>
    </w:p>
    <w:p w14:paraId="72816C4A" w14:textId="527C46BE" w:rsidR="006F23B5" w:rsidRPr="006F23B5" w:rsidRDefault="001B5CE3" w:rsidP="006F23B5">
      <w:r>
        <w:t>Ve stavebnictví se VR využívá zejména na představení, ještě nepostavených staveb, bytů, místností. Umožní lidem vidět, co chtějí postavit a existují i programy, ve kterých stavaři hledají možné vady, které v běžném pohledu na počítači můžou minout.</w:t>
      </w:r>
    </w:p>
    <w:p w14:paraId="40477DFF" w14:textId="2A1FC568" w:rsidR="008E0630" w:rsidRDefault="00513D5C" w:rsidP="008E0630">
      <w:pPr>
        <w:pStyle w:val="Nadpis3"/>
      </w:pPr>
      <w:bookmarkStart w:id="13" w:name="_Toc98094025"/>
      <w:r>
        <w:t>Řízení (armáda, autoškoly</w:t>
      </w:r>
      <w:r w:rsidR="008E0630">
        <w:t>, letectví</w:t>
      </w:r>
      <w:r>
        <w:t>)</w:t>
      </w:r>
      <w:bookmarkEnd w:id="13"/>
    </w:p>
    <w:p w14:paraId="789428A1" w14:textId="1AFCA7AA" w:rsidR="008E0630" w:rsidRPr="008E0630" w:rsidRDefault="008E0630" w:rsidP="008E0630">
      <w:r>
        <w:t xml:space="preserve">Stejně jako každá jiná dovednost dá práci se jí naučit, ale v případě řízení je omezená nebezpečím, jemuž se začínající řidič může vystavit v prostředí silnice. Simulátory řízení tak </w:t>
      </w:r>
      <w:proofErr w:type="gramStart"/>
      <w:r>
        <w:t>dokáží</w:t>
      </w:r>
      <w:proofErr w:type="gramEnd"/>
      <w:r>
        <w:t>, alespoň částečně, řidiče připravit na řízení opravdového auta, bez jakéhokoliv nebezpečí. Násobně důležitější je toto například u pilotů</w:t>
      </w:r>
      <w:r w:rsidR="004621C2">
        <w:t xml:space="preserve">, kteří pilotují velmi drahý stroj a kolikrát mají na krku stovky pasažérů. Podobně tomu tak je armádě, kde se voják </w:t>
      </w:r>
      <w:proofErr w:type="gramStart"/>
      <w:r w:rsidR="004621C2">
        <w:t>učí</w:t>
      </w:r>
      <w:proofErr w:type="gramEnd"/>
      <w:r w:rsidR="004621C2">
        <w:t xml:space="preserve"> ovládat tanky, ponorky, stíhačky atd.</w:t>
      </w:r>
    </w:p>
    <w:p w14:paraId="3219147F" w14:textId="3B1B18E5" w:rsidR="0023432B" w:rsidRDefault="00D51E23" w:rsidP="0023432B">
      <w:pPr>
        <w:pStyle w:val="Nadpis1"/>
      </w:pPr>
      <w:bookmarkStart w:id="14" w:name="_Toc98094026"/>
      <w:r>
        <w:lastRenderedPageBreak/>
        <w:t>VR v Unity</w:t>
      </w:r>
      <w:bookmarkEnd w:id="14"/>
    </w:p>
    <w:p w14:paraId="03E7C8A9" w14:textId="116F3C68" w:rsidR="00D51E23" w:rsidRDefault="00D51E23" w:rsidP="00D51E23">
      <w:pPr>
        <w:pStyle w:val="Nadpis1"/>
      </w:pPr>
      <w:bookmarkStart w:id="15" w:name="_Toc86047603"/>
      <w:bookmarkStart w:id="16" w:name="_Toc86055210"/>
      <w:bookmarkStart w:id="17" w:name="_Toc98094027"/>
      <w:r>
        <w:lastRenderedPageBreak/>
        <w:t>Moje práce</w:t>
      </w:r>
      <w:bookmarkEnd w:id="17"/>
    </w:p>
    <w:p w14:paraId="7D47B429" w14:textId="5F5B05A2" w:rsidR="00D070B4" w:rsidRDefault="004D4A55" w:rsidP="004D4A55">
      <w:r>
        <w:t xml:space="preserve">Postřehová hra ve </w:t>
      </w:r>
      <w:r w:rsidR="00D070B4">
        <w:t xml:space="preserve">V této VR hře se ocitnete v roli hraniční kontroly dokladů, Vaším úkolem je určit, zda daný – náhodně generovaný občan, nebo mimozemšťan mají platné doklady, či nikoliv. Cílem hry je získání co nejvyššího skóre, než se Vám naplní metr chyb. Pokud špatně určíte platnost občanových dokumentů, dostáváte jeden strike. Při dovršení tří striků pro Vás hra </w:t>
      </w:r>
      <w:proofErr w:type="gramStart"/>
      <w:r w:rsidR="00D070B4">
        <w:t>končí</w:t>
      </w:r>
      <w:proofErr w:type="gramEnd"/>
      <w:r w:rsidR="00D070B4">
        <w:t xml:space="preserve">, ale každý nový den se z Vašeho účtu odmaže jedna chybka. Každý den Vám bude nápodobně určen počet odbavení, jež musíte stihnout – jejichž nestihnutí Vás bude stát jeden strike a dva v pokročilejších dnech. Hra graduje rychlostí a dřív nebo později </w:t>
      </w:r>
      <w:r w:rsidR="00B9056A">
        <w:t>narazíte.</w:t>
      </w:r>
    </w:p>
    <w:p w14:paraId="7048217F" w14:textId="1449D181" w:rsidR="00D070B4" w:rsidRDefault="00D070B4" w:rsidP="00D070B4">
      <w:pPr>
        <w:pStyle w:val="Nadpis2"/>
      </w:pPr>
      <w:bookmarkStart w:id="18" w:name="_Toc98094028"/>
      <w:r>
        <w:t>Základní ovládání</w:t>
      </w:r>
      <w:bookmarkEnd w:id="18"/>
    </w:p>
    <w:p w14:paraId="6EF708BE" w14:textId="56EB5373" w:rsidR="004D4A55" w:rsidRPr="004D4A55" w:rsidRDefault="004D4A55" w:rsidP="004D4A55">
      <w:r>
        <w:t xml:space="preserve">Ovládání hry jsem ponechal, jak by </w:t>
      </w:r>
      <w:proofErr w:type="gramStart"/>
      <w:r>
        <w:t>tomu</w:t>
      </w:r>
      <w:proofErr w:type="gramEnd"/>
      <w:r>
        <w:t xml:space="preserve"> tak mělo u VR</w:t>
      </w:r>
      <w:r w:rsidR="006F3C76">
        <w:t xml:space="preserve"> být</w:t>
      </w:r>
      <w:r>
        <w:t xml:space="preserve">, velmi minimalistické a s omezeným počtem možných inputů – z mých předchozích zkušeností s prací ve VR totiž vím, že uživatel (v tomto případě hráč) je </w:t>
      </w:r>
      <w:r w:rsidR="00902B04">
        <w:t>poměrně hloupé stvoření a není schopn</w:t>
      </w:r>
      <w:r w:rsidR="006F3C76">
        <w:t>ý</w:t>
      </w:r>
      <w:r w:rsidR="00902B04">
        <w:t xml:space="preserve"> rozeznávat jasně rozeznatelná tlačítka na ovladačích VR. Z tohoto důvodu je primárním ovládáním </w:t>
      </w:r>
      <w:proofErr w:type="spellStart"/>
      <w:r w:rsidR="00902B04">
        <w:t>trigger</w:t>
      </w:r>
      <w:proofErr w:type="spellEnd"/>
      <w:r w:rsidR="00902B04">
        <w:t xml:space="preserve"> – jenž sebere předmět a více s předmětem, lze dělat pouze pohybem, či puštěním tlačítka. Zmíněný pohyb – například označení dokladu razítkem, je pro člověka mnohem přirozenější než mačkání dalšího inputu a stává se pro novodobější VR projekty samozřejmostí. Dalšími inputy jsou joysticky, na každé ruce určen k jiné činnosti – </w:t>
      </w:r>
      <w:proofErr w:type="gramStart"/>
      <w:r w:rsidR="00902B04">
        <w:t xml:space="preserve">levá </w:t>
      </w:r>
      <w:r>
        <w:t xml:space="preserve"> </w:t>
      </w:r>
      <w:r w:rsidR="00902B04">
        <w:t>pro</w:t>
      </w:r>
      <w:proofErr w:type="gramEnd"/>
      <w:r w:rsidR="00902B04">
        <w:t xml:space="preserve"> pohyb a pravá pro otáčení. Co se týče otáčení – implementoval jsem jej z pocitu důležitosti, ale později se dobral k závěru, že </w:t>
      </w:r>
      <w:r w:rsidR="00806C81">
        <w:t>jen přidává na složitosti ovládání a ve výsledky spíše kazí herní zážitek. Proč ale? Otáčení je ve VR uskutečněno za pomocí orientace headsetu (hlavy). Z mých předchozích zkušeností jsem počítal, že není možno plného pohybu, kvůli drátovému spojení headsetu a počítače, s </w:t>
      </w:r>
      <w:proofErr w:type="spellStart"/>
      <w:r w:rsidR="00806C81">
        <w:t>Quest</w:t>
      </w:r>
      <w:proofErr w:type="spellEnd"/>
      <w:r w:rsidR="00806C81">
        <w:t xml:space="preserve"> 2 však plně běžím přes beta funkci – přenos přes wifi, který na mém rychlém domácím připojení </w:t>
      </w:r>
      <w:proofErr w:type="gramStart"/>
      <w:r w:rsidR="00806C81">
        <w:t>běží</w:t>
      </w:r>
      <w:proofErr w:type="gramEnd"/>
      <w:r w:rsidR="00806C81">
        <w:t xml:space="preserve"> bezproblémově. Ponechal jsem však tuto </w:t>
      </w:r>
      <w:r w:rsidR="006F3C76">
        <w:t>funkci,</w:t>
      </w:r>
      <w:r w:rsidR="00806C81">
        <w:t xml:space="preserve"> protože ne všechny platformy VR můžou běžet bezdrátově a taktéž, protože ne všude je dostatečně dobré bezdrátové připojení pro </w:t>
      </w:r>
      <w:r w:rsidR="00487403">
        <w:t>plynulý přenos obrazu.</w:t>
      </w:r>
    </w:p>
    <w:p w14:paraId="1E0AB2E8" w14:textId="1CED5293" w:rsidR="00D070B4" w:rsidRDefault="00D070B4" w:rsidP="00D070B4">
      <w:pPr>
        <w:pStyle w:val="Nadpis2"/>
      </w:pPr>
      <w:bookmarkStart w:id="19" w:name="_Toc98094029"/>
      <w:r>
        <w:t>Inspirace a nápad</w:t>
      </w:r>
      <w:bookmarkEnd w:id="19"/>
    </w:p>
    <w:p w14:paraId="5785852D" w14:textId="23D5B8D5" w:rsidR="006F3C76" w:rsidRPr="006F3C76" w:rsidRDefault="006F3C76" w:rsidP="006F3C76">
      <w:r>
        <w:t>Ve hrách pro VR je často největší zábavou chaos. Například takový „Job Simulator“, kde spěcháte ale zároveň se snažíte dodržet všechny potřebná pravidla.</w:t>
      </w:r>
    </w:p>
    <w:p w14:paraId="41C8E967" w14:textId="4BB25AD2" w:rsidR="00D070B4" w:rsidRDefault="00D070B4" w:rsidP="00D070B4">
      <w:pPr>
        <w:pStyle w:val="Nadpis3"/>
      </w:pPr>
      <w:bookmarkStart w:id="20" w:name="_Toc98094030"/>
      <w:proofErr w:type="spellStart"/>
      <w:r>
        <w:lastRenderedPageBreak/>
        <w:t>Papers</w:t>
      </w:r>
      <w:proofErr w:type="spellEnd"/>
      <w:r>
        <w:t xml:space="preserve">, </w:t>
      </w:r>
      <w:proofErr w:type="spellStart"/>
      <w:r>
        <w:t>please</w:t>
      </w:r>
      <w:bookmarkEnd w:id="20"/>
      <w:proofErr w:type="spellEnd"/>
    </w:p>
    <w:p w14:paraId="1452F572" w14:textId="134D2F9C" w:rsidR="00533916" w:rsidRPr="00533916" w:rsidRDefault="00533916" w:rsidP="00533916">
      <w:r>
        <w:t>Nápad kontroly pasů a dalších nezbytných dokladů přichází ze hry „</w:t>
      </w:r>
      <w:proofErr w:type="spellStart"/>
      <w:r>
        <w:t>Papers</w:t>
      </w:r>
      <w:proofErr w:type="spellEnd"/>
      <w:r>
        <w:t xml:space="preserve">, </w:t>
      </w:r>
      <w:proofErr w:type="spellStart"/>
      <w:r>
        <w:t>Please</w:t>
      </w:r>
      <w:proofErr w:type="spellEnd"/>
      <w:r>
        <w:t>“ (2013), ve které se vžijete do role hraniční kontroly dokladů, ve fiktivní zemi s nádechem socialistického režimu. Lidé přecházejí hranice za různými účely – od týdenní návštěvy příbuzných, přes několik měsíců práce, až po úplnou emigraci. Zdejším občanům, vracející se do země, stačí předložit občanský průkaz, zatímco lidé z cizích zemí musí u sebe mít potvrzení různého druhu, odvíjející se od jejich důvodu návštěvy a země, ze které přichází.</w:t>
      </w:r>
    </w:p>
    <w:p w14:paraId="3F368341" w14:textId="779B80BD" w:rsidR="00D070B4" w:rsidRDefault="00D070B4" w:rsidP="00555001">
      <w:pPr>
        <w:pStyle w:val="Nadpis3"/>
      </w:pPr>
      <w:bookmarkStart w:id="21" w:name="_Toc98094031"/>
      <w:r>
        <w:t xml:space="preserve">Prostředí – </w:t>
      </w:r>
      <w:proofErr w:type="spellStart"/>
      <w:r>
        <w:t>Rick</w:t>
      </w:r>
      <w:proofErr w:type="spellEnd"/>
      <w:r>
        <w:t xml:space="preserve"> a </w:t>
      </w:r>
      <w:proofErr w:type="spellStart"/>
      <w:r>
        <w:t>Morty</w:t>
      </w:r>
      <w:proofErr w:type="spellEnd"/>
      <w:r>
        <w:t>, Muži v</w:t>
      </w:r>
      <w:r w:rsidR="00555001">
        <w:t> </w:t>
      </w:r>
      <w:r>
        <w:t>černém</w:t>
      </w:r>
      <w:bookmarkEnd w:id="21"/>
    </w:p>
    <w:p w14:paraId="6B454183" w14:textId="084F1CA9" w:rsidR="007D14BA" w:rsidRDefault="00555001" w:rsidP="007D14BA">
      <w:r>
        <w:t xml:space="preserve">Moje hra se </w:t>
      </w:r>
      <w:proofErr w:type="gramStart"/>
      <w:r>
        <w:t>liší</w:t>
      </w:r>
      <w:proofErr w:type="gramEnd"/>
      <w:r>
        <w:t xml:space="preserve"> zasazením – tím je moderní svět roku 2067, ve kterém je nutno hlídat přílety a odlety na planetu Zemi z jiných planet. Inspirací pro toto zasazení byla hraniční kontrola v kultovním seriálu „</w:t>
      </w:r>
      <w:proofErr w:type="spellStart"/>
      <w:r>
        <w:t>Rick</w:t>
      </w:r>
      <w:proofErr w:type="spellEnd"/>
      <w:r>
        <w:t xml:space="preserve"> a </w:t>
      </w:r>
      <w:proofErr w:type="spellStart"/>
      <w:r>
        <w:t>Morty</w:t>
      </w:r>
      <w:proofErr w:type="spellEnd"/>
      <w:r>
        <w:t xml:space="preserve">“ – 1. díl 1. série, kdy se hlavní hrdinové </w:t>
      </w:r>
      <w:proofErr w:type="gramStart"/>
      <w:r>
        <w:t>snaží</w:t>
      </w:r>
      <w:proofErr w:type="gramEnd"/>
      <w:r>
        <w:t xml:space="preserve"> propašovat zakázané ovoce skrze vesmírnou hraniční kontrolu</w:t>
      </w:r>
      <w:r w:rsidR="007D14BA">
        <w:t>.</w:t>
      </w:r>
    </w:p>
    <w:p w14:paraId="05708334" w14:textId="38A9F3F4" w:rsidR="007D14BA" w:rsidRPr="00555001" w:rsidRDefault="007D14BA" w:rsidP="00555001">
      <w:r>
        <w:t>Druhou inspirací je scénka z prvního filmu „Muži v černém“, kde dochází k hraniční kontrole různorodých mimozemšťanů, právě tak, jak k tomu dochází na našich existujících hranicích.</w:t>
      </w:r>
    </w:p>
    <w:p w14:paraId="5121D5DF" w14:textId="002CDE49" w:rsidR="00D51E23" w:rsidRDefault="00D51E23" w:rsidP="00D51E23">
      <w:pPr>
        <w:pStyle w:val="Nadpis1"/>
      </w:pPr>
      <w:bookmarkStart w:id="22" w:name="_Toc98094032"/>
      <w:r>
        <w:lastRenderedPageBreak/>
        <w:t>Modely v</w:t>
      </w:r>
      <w:r w:rsidR="009628B2">
        <w:t> </w:t>
      </w:r>
      <w:proofErr w:type="spellStart"/>
      <w:r>
        <w:t>Blenderu</w:t>
      </w:r>
      <w:bookmarkEnd w:id="22"/>
      <w:proofErr w:type="spellEnd"/>
    </w:p>
    <w:p w14:paraId="034CDD14" w14:textId="1295358A" w:rsidR="009628B2" w:rsidRDefault="009628B2" w:rsidP="009628B2">
      <w:r>
        <w:t xml:space="preserve">V létě před třetím ročníkem jsem se v rámci toho, že jsem věděl, že budu chtít dělat </w:t>
      </w:r>
      <w:proofErr w:type="gramStart"/>
      <w:r>
        <w:t>3D</w:t>
      </w:r>
      <w:proofErr w:type="gramEnd"/>
      <w:r>
        <w:t xml:space="preserve"> hru</w:t>
      </w:r>
      <w:r w:rsidR="00C5260F">
        <w:t xml:space="preserve">, začal učit v nejrozšířenějším modelovacím programu. Tím je </w:t>
      </w:r>
      <w:proofErr w:type="spellStart"/>
      <w:r w:rsidR="00C5260F">
        <w:t>Blender</w:t>
      </w:r>
      <w:proofErr w:type="spellEnd"/>
      <w:r w:rsidR="00C5260F">
        <w:t xml:space="preserve">, který nabízí neuvěřitelnou škálu tutoriálu pro nejrůznější </w:t>
      </w:r>
      <w:proofErr w:type="gramStart"/>
      <w:r w:rsidR="00C5260F">
        <w:t>věci</w:t>
      </w:r>
      <w:proofErr w:type="gramEnd"/>
      <w:r w:rsidR="00C5260F">
        <w:t xml:space="preserve"> a to všechno zdarma díky přístupu vlastníka společnosti </w:t>
      </w:r>
      <w:r w:rsidR="00C5260F" w:rsidRPr="00C5260F">
        <w:t>Michael</w:t>
      </w:r>
      <w:r w:rsidR="00C5260F">
        <w:t>a</w:t>
      </w:r>
      <w:r w:rsidR="00C5260F" w:rsidRPr="00C5260F">
        <w:t xml:space="preserve"> </w:t>
      </w:r>
      <w:proofErr w:type="spellStart"/>
      <w:r w:rsidR="00C5260F" w:rsidRPr="00C5260F">
        <w:t>Fisk</w:t>
      </w:r>
      <w:r w:rsidR="00C5260F">
        <w:t>a</w:t>
      </w:r>
      <w:proofErr w:type="spellEnd"/>
      <w:r w:rsidR="00C5260F">
        <w:t>, jenž se k tomu staví podobně jako vlastníci Linuxu.</w:t>
      </w:r>
    </w:p>
    <w:p w14:paraId="0133AD41" w14:textId="0E6FBC8A" w:rsidR="001D2943" w:rsidRPr="009628B2" w:rsidRDefault="001D2943" w:rsidP="009628B2">
      <w:r>
        <w:t>V programu jsem se učil buď hraním s různými možnostmi, nebo díky tutoriálům, zejména tedy zmíním youtubera „</w:t>
      </w:r>
      <w:proofErr w:type="spellStart"/>
      <w:r>
        <w:t>Blender</w:t>
      </w:r>
      <w:proofErr w:type="spellEnd"/>
      <w:r>
        <w:t xml:space="preserve"> Guru“, který má nespočet užitečných tutoriálů a skvělé série pro naprosté začátečníky, kterými jsem se toho opravdu mnoho naučil.</w:t>
      </w:r>
    </w:p>
    <w:p w14:paraId="47B12217" w14:textId="54B7578B" w:rsidR="00E74800" w:rsidRDefault="00E74800" w:rsidP="00E74800">
      <w:pPr>
        <w:pStyle w:val="Nadpis2"/>
      </w:pPr>
      <w:bookmarkStart w:id="23" w:name="_Toc98094033"/>
      <w:r>
        <w:t>Seznámení s</w:t>
      </w:r>
      <w:r w:rsidR="00493147">
        <w:t> </w:t>
      </w:r>
      <w:r>
        <w:t>prostředím</w:t>
      </w:r>
      <w:bookmarkEnd w:id="23"/>
    </w:p>
    <w:p w14:paraId="5AC7046B" w14:textId="078BA0D4" w:rsidR="007F149F" w:rsidRPr="00493147" w:rsidRDefault="00493147" w:rsidP="007F149F">
      <w:r>
        <w:t xml:space="preserve">Možnosti </w:t>
      </w:r>
      <w:proofErr w:type="spellStart"/>
      <w:r>
        <w:t>Blenderu</w:t>
      </w:r>
      <w:proofErr w:type="spellEnd"/>
      <w:r>
        <w:t xml:space="preserve"> jsou neuvěřitelně rozsáhle, ale jelikož nejsem grafik a nijak po tom ani netoužím, </w:t>
      </w:r>
      <w:r w:rsidR="007F149F">
        <w:t xml:space="preserve">většina mé práce v něm probíhala na modelování a animování (animace pomocí kostry). </w:t>
      </w:r>
      <w:proofErr w:type="spellStart"/>
      <w:r w:rsidR="007F149F">
        <w:t>Blender</w:t>
      </w:r>
      <w:proofErr w:type="spellEnd"/>
      <w:r w:rsidR="007F149F">
        <w:t xml:space="preserve"> je na pohled složitý, ale když se do toho člověk opře, tak v zásadě jednoduchý program, pokud neděláte profesionální grafiku, důležité je však znát několik důležitých zkratek, které Vám ohromně </w:t>
      </w:r>
      <w:proofErr w:type="gramStart"/>
      <w:r w:rsidR="007F149F">
        <w:t>ulehčí</w:t>
      </w:r>
      <w:proofErr w:type="gramEnd"/>
      <w:r w:rsidR="007F149F">
        <w:t xml:space="preserve"> život – sám například ani nevím kde se tyto věci dají naklikat myší. Důležitou zkratkou je „TAB“, kterým přepínáte mezi objektovým módem a editovacím módem. Objektový mód </w:t>
      </w:r>
      <w:proofErr w:type="gramStart"/>
      <w:r w:rsidR="007F149F">
        <w:t>slouží</w:t>
      </w:r>
      <w:proofErr w:type="gramEnd"/>
      <w:r w:rsidR="007F149F">
        <w:t xml:space="preserve"> k manipulaci celého objektu, nebo například při zvětšování/zmenšování. Naopak v editovacím módu upravujete jednotlivé body</w:t>
      </w:r>
      <w:r w:rsidR="00C9229D">
        <w:t xml:space="preserve">, linky, či plochy – vytahováním, zvětšováním, zmenšováním, rozdvojení (z jedné plochy uděláme více ploch, každou pak můžeme měnit zvlášť). Užitečné je pak pamatovat přepínání mezi body, linkami a plochy – „1“ „2“ „3“ v tomto pořadí, či zkratky „R“ pro rotaci, „CTRL“ + „R“ pro přidání linek (rozdvojení), „E“ pro vytažení, </w:t>
      </w:r>
      <w:r w:rsidR="00B57F01">
        <w:t xml:space="preserve">„S“ pro změnu velikosti, „M“ pro změnu pozice, „X“ pro změnu po ose </w:t>
      </w:r>
      <w:proofErr w:type="gramStart"/>
      <w:r w:rsidR="00B57F01">
        <w:t>X</w:t>
      </w:r>
      <w:proofErr w:type="gramEnd"/>
      <w:r w:rsidR="00B57F01">
        <w:t xml:space="preserve"> a to samé s osami Y a Z.</w:t>
      </w:r>
    </w:p>
    <w:p w14:paraId="7EAEF37B" w14:textId="1E34A20E" w:rsidR="00E74800" w:rsidRDefault="00E74800" w:rsidP="00E74800">
      <w:pPr>
        <w:pStyle w:val="Nadpis2"/>
      </w:pPr>
      <w:bookmarkStart w:id="24" w:name="_Toc98094034"/>
      <w:r>
        <w:t>První modely</w:t>
      </w:r>
      <w:bookmarkEnd w:id="24"/>
    </w:p>
    <w:p w14:paraId="6439A5A9" w14:textId="0612A1DA" w:rsidR="001D2943" w:rsidRPr="001D2943" w:rsidRDefault="00A9387F" w:rsidP="001D2943">
      <w:r>
        <w:t xml:space="preserve">Mým prvním modelováním jsem následoval </w:t>
      </w:r>
      <w:proofErr w:type="spellStart"/>
      <w:r>
        <w:t>tutoriálovou</w:t>
      </w:r>
      <w:proofErr w:type="spellEnd"/>
      <w:r>
        <w:t xml:space="preserve"> sérii již zmíněného „</w:t>
      </w:r>
      <w:proofErr w:type="spellStart"/>
      <w:r>
        <w:t>Blender</w:t>
      </w:r>
      <w:proofErr w:type="spellEnd"/>
      <w:r>
        <w:t xml:space="preserve"> Guru“, který zde </w:t>
      </w:r>
      <w:proofErr w:type="gramStart"/>
      <w:r>
        <w:t>vytváří</w:t>
      </w:r>
      <w:proofErr w:type="gramEnd"/>
      <w:r>
        <w:t xml:space="preserve"> </w:t>
      </w:r>
      <w:proofErr w:type="spellStart"/>
      <w:r>
        <w:t>donut</w:t>
      </w:r>
      <w:proofErr w:type="spellEnd"/>
      <w:r>
        <w:t xml:space="preserve">. Na to jsem navázal </w:t>
      </w:r>
      <w:r w:rsidR="00C04948">
        <w:t>sérií youtubera „</w:t>
      </w:r>
      <w:proofErr w:type="spellStart"/>
      <w:r w:rsidR="00C04948">
        <w:t>Imphenzia</w:t>
      </w:r>
      <w:proofErr w:type="spellEnd"/>
      <w:r w:rsidR="00C04948">
        <w:t xml:space="preserve">“, jež má naopak skvělé tutoriály pro </w:t>
      </w:r>
      <w:proofErr w:type="spellStart"/>
      <w:r w:rsidR="00C04948">
        <w:t>low</w:t>
      </w:r>
      <w:proofErr w:type="spellEnd"/>
      <w:r w:rsidR="00C04948">
        <w:t xml:space="preserve"> </w:t>
      </w:r>
      <w:proofErr w:type="spellStart"/>
      <w:r w:rsidR="00C04948">
        <w:t>poly</w:t>
      </w:r>
      <w:proofErr w:type="spellEnd"/>
      <w:r w:rsidR="00C04948">
        <w:t xml:space="preserve"> modelování (jednoduché ale dobře vypadající), třeba zrovna jeho série na </w:t>
      </w:r>
      <w:proofErr w:type="spellStart"/>
      <w:r w:rsidR="00C04948">
        <w:t>low</w:t>
      </w:r>
      <w:proofErr w:type="spellEnd"/>
      <w:r w:rsidR="00C04948">
        <w:t xml:space="preserve"> </w:t>
      </w:r>
      <w:proofErr w:type="spellStart"/>
      <w:r w:rsidR="00C04948">
        <w:t>poly</w:t>
      </w:r>
      <w:proofErr w:type="spellEnd"/>
      <w:r w:rsidR="00C04948">
        <w:t xml:space="preserve"> charakter, kde jej potom i </w:t>
      </w:r>
      <w:proofErr w:type="spellStart"/>
      <w:r w:rsidR="00C04948">
        <w:t>riguje</w:t>
      </w:r>
      <w:proofErr w:type="spellEnd"/>
      <w:r w:rsidR="00C04948">
        <w:t xml:space="preserve"> (přidává kostru) a podle kostry animuje, byla velmi užitečná.</w:t>
      </w:r>
    </w:p>
    <w:p w14:paraId="652876BA" w14:textId="2F73DFB6" w:rsidR="00E74800" w:rsidRDefault="00E74800" w:rsidP="00E74800">
      <w:pPr>
        <w:pStyle w:val="Nadpis2"/>
      </w:pPr>
      <w:bookmarkStart w:id="25" w:name="_Toc98094035"/>
      <w:r>
        <w:lastRenderedPageBreak/>
        <w:t>Modely do hry</w:t>
      </w:r>
      <w:bookmarkEnd w:id="25"/>
    </w:p>
    <w:p w14:paraId="0B5A10D4" w14:textId="6731D2C6" w:rsidR="009127DE" w:rsidRDefault="009127DE" w:rsidP="009127DE">
      <w:r>
        <w:t xml:space="preserve">Do hry jsem pokračoval s třemi </w:t>
      </w:r>
      <w:proofErr w:type="spellStart"/>
      <w:r>
        <w:t>low</w:t>
      </w:r>
      <w:proofErr w:type="spellEnd"/>
      <w:r>
        <w:t xml:space="preserve"> </w:t>
      </w:r>
      <w:proofErr w:type="spellStart"/>
      <w:r>
        <w:t>poly</w:t>
      </w:r>
      <w:proofErr w:type="spellEnd"/>
      <w:r>
        <w:t xml:space="preserve"> charaktery: člověk, medúza, </w:t>
      </w:r>
      <w:proofErr w:type="spellStart"/>
      <w:r>
        <w:t>blob</w:t>
      </w:r>
      <w:proofErr w:type="spellEnd"/>
      <w:r>
        <w:t xml:space="preserve"> (</w:t>
      </w:r>
      <w:proofErr w:type="spellStart"/>
      <w:r>
        <w:t>slymák</w:t>
      </w:r>
      <w:proofErr w:type="spellEnd"/>
      <w:r>
        <w:t xml:space="preserve">). Poslední přítomný ve hře je </w:t>
      </w:r>
      <w:proofErr w:type="spellStart"/>
      <w:r>
        <w:t>Ugandan</w:t>
      </w:r>
      <w:proofErr w:type="spellEnd"/>
      <w:r>
        <w:t xml:space="preserve"> </w:t>
      </w:r>
      <w:proofErr w:type="spellStart"/>
      <w:r>
        <w:t>Knuckles</w:t>
      </w:r>
      <w:proofErr w:type="spellEnd"/>
      <w:r>
        <w:t xml:space="preserve">, kterého jsem stáhl z internetu. Ten je původem postavou z herní série </w:t>
      </w:r>
      <w:proofErr w:type="spellStart"/>
      <w:r>
        <w:t>Sonic</w:t>
      </w:r>
      <w:proofErr w:type="spellEnd"/>
      <w:r>
        <w:t xml:space="preserve">, ale tato jeho „znetvořená“ verze se stala populární v roce </w:t>
      </w:r>
      <w:r w:rsidR="00C44E06">
        <w:t xml:space="preserve">2017, díky meme komunitě a díky </w:t>
      </w:r>
      <w:proofErr w:type="spellStart"/>
      <w:r w:rsidR="00C44E06">
        <w:t>streamerovi</w:t>
      </w:r>
      <w:proofErr w:type="spellEnd"/>
      <w:r w:rsidR="00C44E06">
        <w:t xml:space="preserve"> </w:t>
      </w:r>
      <w:proofErr w:type="spellStart"/>
      <w:r w:rsidR="00C44E06">
        <w:t>Forsen</w:t>
      </w:r>
      <w:proofErr w:type="spellEnd"/>
      <w:r w:rsidR="00C44E06">
        <w:t xml:space="preserve">, jenž s tímto modelem chodil ve hře „VR Chat“ a opakoval hlášku „Do </w:t>
      </w:r>
      <w:proofErr w:type="spellStart"/>
      <w:r w:rsidR="00C44E06">
        <w:t>you</w:t>
      </w:r>
      <w:proofErr w:type="spellEnd"/>
      <w:r w:rsidR="00C44E06">
        <w:t xml:space="preserve"> </w:t>
      </w:r>
      <w:proofErr w:type="spellStart"/>
      <w:r w:rsidR="00C44E06">
        <w:t>know</w:t>
      </w:r>
      <w:proofErr w:type="spellEnd"/>
      <w:r w:rsidR="00C44E06">
        <w:t xml:space="preserve"> da </w:t>
      </w:r>
      <w:proofErr w:type="spellStart"/>
      <w:r w:rsidR="00C44E06">
        <w:t>wae</w:t>
      </w:r>
      <w:proofErr w:type="spellEnd"/>
      <w:r w:rsidR="00C44E06">
        <w:t>?“. Jeho známosti jsem využil a dal jej do hry pod vlastní planetou Uganda, ze které pochází.</w:t>
      </w:r>
    </w:p>
    <w:p w14:paraId="7D6FD576" w14:textId="391AFD08" w:rsidR="006C3428" w:rsidRPr="009127DE" w:rsidRDefault="006C3428" w:rsidP="009127DE">
      <w:r>
        <w:t xml:space="preserve">Animování, ačkoli </w:t>
      </w:r>
      <w:proofErr w:type="gramStart"/>
      <w:r>
        <w:t>nevypad</w:t>
      </w:r>
      <w:r w:rsidR="008D3D85">
        <w:t>á</w:t>
      </w:r>
      <w:proofErr w:type="gramEnd"/>
      <w:r>
        <w:t xml:space="preserve"> jakkoliv úžasně, je nevděčná práce – velmi těžké a čas beroucí je dělat, aby pro lidské oko vypadaly přirozeně. Navíc pro aspoň trochu </w:t>
      </w:r>
      <w:r w:rsidR="008D3D85">
        <w:t>vypadající efekt je nutné humanoidním (</w:t>
      </w:r>
      <w:proofErr w:type="spellStart"/>
      <w:r w:rsidR="008D3D85">
        <w:t>blob</w:t>
      </w:r>
      <w:proofErr w:type="spellEnd"/>
      <w:r w:rsidR="008D3D85">
        <w:t xml:space="preserve"> má animace tvarované, nikoli tedy podle kostry) postavám dodávat kostru, z které poté vytváříte pohyby.</w:t>
      </w:r>
    </w:p>
    <w:p w14:paraId="4FB4869E" w14:textId="4D8941EB" w:rsidR="00E74800" w:rsidRDefault="00D27635" w:rsidP="00E74800">
      <w:pPr>
        <w:pStyle w:val="Nadpis2"/>
      </w:pPr>
      <w:bookmarkStart w:id="26" w:name="_Toc98094036"/>
      <w:r>
        <w:t>Textury</w:t>
      </w:r>
      <w:bookmarkEnd w:id="26"/>
    </w:p>
    <w:p w14:paraId="25B2C032" w14:textId="659C31FB" w:rsidR="008D3D85" w:rsidRDefault="008D3D85" w:rsidP="008D3D85">
      <w:r>
        <w:t xml:space="preserve">Původní plán byl nakreslit postavám textury skrze </w:t>
      </w:r>
      <w:proofErr w:type="spellStart"/>
      <w:r>
        <w:t>Bledner</w:t>
      </w:r>
      <w:proofErr w:type="spellEnd"/>
      <w:r>
        <w:t xml:space="preserve">, ale výsledek procesu nevypadal příliš dobře v minimalistickém provedení a jelikož jsem nechtěl trávit více času učením se sofistikovanějšího způsobu texturování, textury jsem zpětně dodal v Unity, jednobarevné. </w:t>
      </w:r>
      <w:r w:rsidR="002768F3">
        <w:t xml:space="preserve">Z těmi jsem si </w:t>
      </w:r>
      <w:proofErr w:type="gramStart"/>
      <w:r w:rsidR="002768F3">
        <w:t>vyhrál</w:t>
      </w:r>
      <w:proofErr w:type="gramEnd"/>
      <w:r w:rsidR="002768F3">
        <w:t xml:space="preserve"> aby nevypadaly jednotně a ve finální verzi plní svoji funkci dostatečně.</w:t>
      </w:r>
    </w:p>
    <w:p w14:paraId="343645AC" w14:textId="2845D24E" w:rsidR="002768F3" w:rsidRPr="008D3D85" w:rsidRDefault="002768F3" w:rsidP="008D3D85">
      <w:r>
        <w:t xml:space="preserve">Na stěny a prostředí jsem využil textury z balíčku z Unity </w:t>
      </w:r>
      <w:proofErr w:type="spellStart"/>
      <w:r>
        <w:t>Asset</w:t>
      </w:r>
      <w:proofErr w:type="spellEnd"/>
      <w:r>
        <w:t xml:space="preserve"> </w:t>
      </w:r>
      <w:proofErr w:type="spellStart"/>
      <w:r>
        <w:t>Storu</w:t>
      </w:r>
      <w:proofErr w:type="spellEnd"/>
      <w:r>
        <w:t xml:space="preserve">, které vypadají futuristicky a mají dostatečné rozlišení pro </w:t>
      </w:r>
      <w:r w:rsidR="00E92EF4">
        <w:t>příjemný pohled.</w:t>
      </w:r>
    </w:p>
    <w:p w14:paraId="6A96B868" w14:textId="0D9F4DA8" w:rsidR="00D51E23" w:rsidRDefault="00D51E23" w:rsidP="00D51E23">
      <w:pPr>
        <w:pStyle w:val="Nadpis1"/>
      </w:pPr>
      <w:bookmarkStart w:id="27" w:name="_Toc98094037"/>
      <w:r>
        <w:lastRenderedPageBreak/>
        <w:t>Problémy a jejich řešení</w:t>
      </w:r>
      <w:bookmarkEnd w:id="27"/>
    </w:p>
    <w:p w14:paraId="3372CC52" w14:textId="1B2496F6" w:rsidR="009719F9" w:rsidRPr="009719F9" w:rsidRDefault="009719F9" w:rsidP="009719F9">
      <w:r>
        <w:t>Průběh od samotného začátku aplikace až po ladění těch nejotravnějších bugů, se kterými jsem měl tu čest se setkat.</w:t>
      </w:r>
    </w:p>
    <w:p w14:paraId="753C1E58" w14:textId="2FE7F458" w:rsidR="00F2181D" w:rsidRDefault="00F2181D" w:rsidP="00F2181D">
      <w:pPr>
        <w:pStyle w:val="Nadpis2"/>
      </w:pPr>
      <w:bookmarkStart w:id="28" w:name="_Toc98094038"/>
      <w:r>
        <w:t>Základní ovládání</w:t>
      </w:r>
      <w:bookmarkEnd w:id="28"/>
    </w:p>
    <w:p w14:paraId="3BB0275E" w14:textId="0ACD3782" w:rsidR="00CD1C31" w:rsidRPr="00CD1C31" w:rsidRDefault="00C77867" w:rsidP="00CD1C31">
      <w:r>
        <w:t xml:space="preserve">Pro základní ovládání jsem zvolil v dnešní době jednoznačně nejlepší knihovnu </w:t>
      </w:r>
      <w:proofErr w:type="spellStart"/>
      <w:r>
        <w:t>OpenXR</w:t>
      </w:r>
      <w:proofErr w:type="spellEnd"/>
      <w:r>
        <w:t xml:space="preserve">. Ta je podporována vývojáři </w:t>
      </w:r>
      <w:r w:rsidR="00CD1C31">
        <w:t>Unity,</w:t>
      </w:r>
      <w:r>
        <w:t xml:space="preserve"> ale stejně tak je i například knihovna </w:t>
      </w:r>
      <w:proofErr w:type="spellStart"/>
      <w:r>
        <w:t>Oculus</w:t>
      </w:r>
      <w:proofErr w:type="spellEnd"/>
      <w:r>
        <w:t xml:space="preserve">, přímo dělaná pro můj VR headset. </w:t>
      </w:r>
      <w:proofErr w:type="spellStart"/>
      <w:r>
        <w:t>OpenXR</w:t>
      </w:r>
      <w:proofErr w:type="spellEnd"/>
      <w:r>
        <w:t xml:space="preserve"> má ale tu výhodu, že je normalizovaná pro všechny </w:t>
      </w:r>
      <w:r w:rsidR="00DF2CA5">
        <w:t xml:space="preserve">velké VR platformy. Pokud by tedy někdo jiný s rozdílným VR headsetem chtěl zkusit mou aplikaci, měla by aspoň ze stránky inputů běžet bezproblémově. Navíc </w:t>
      </w:r>
      <w:proofErr w:type="spellStart"/>
      <w:r w:rsidR="00DF2CA5">
        <w:t>OpenXR</w:t>
      </w:r>
      <w:proofErr w:type="spellEnd"/>
      <w:r w:rsidR="00DF2CA5">
        <w:t xml:space="preserve"> nabízí mnohem více funkcí než jiné knihovny a pro samostatné VR vývojáře je bezkonkurečně nejlepší možností.</w:t>
      </w:r>
    </w:p>
    <w:p w14:paraId="139CFC7B" w14:textId="65836353" w:rsidR="00F2181D" w:rsidRDefault="00253DAB" w:rsidP="00F2181D">
      <w:pPr>
        <w:pStyle w:val="Nadpis3"/>
      </w:pPr>
      <w:bookmarkStart w:id="29" w:name="_Toc98094039"/>
      <w:r>
        <w:t>R</w:t>
      </w:r>
      <w:r w:rsidR="00F2181D">
        <w:t>uce</w:t>
      </w:r>
      <w:bookmarkEnd w:id="29"/>
    </w:p>
    <w:p w14:paraId="77119847" w14:textId="3823A765" w:rsidR="00CD1C31" w:rsidRDefault="00CD1C31" w:rsidP="00CD1C31">
      <w:r>
        <w:t xml:space="preserve">První věcí, do které jsem se pustil byly ruce. Je možné zobrazovat ruce ve hře jako například ovladač, či ruku s ovladačem, ale já jsem se vydal za mě tou nejlépe vypadající možností – pouze ruce. Jejich model jsem stáhnul z oficiálních stránek </w:t>
      </w:r>
      <w:proofErr w:type="spellStart"/>
      <w:r>
        <w:t>Oculusu</w:t>
      </w:r>
      <w:proofErr w:type="spellEnd"/>
      <w:r>
        <w:t xml:space="preserve">, kde jsou nejen zdarma ke stažení, ale nabízejí i kostru modelu. S kostrou mám totiž mnohem jednodušší práci s animacemi – ty jsem udělal dvoje: stisknutí </w:t>
      </w:r>
      <w:proofErr w:type="spellStart"/>
      <w:r>
        <w:t>triggeru</w:t>
      </w:r>
      <w:proofErr w:type="spellEnd"/>
      <w:r>
        <w:t xml:space="preserve"> (horní tlačítko</w:t>
      </w:r>
      <w:r w:rsidR="003C6121">
        <w:t xml:space="preserve">, na kterém má uživatel ukazováček) a stisknutí </w:t>
      </w:r>
      <w:proofErr w:type="spellStart"/>
      <w:r w:rsidR="003C6121">
        <w:t>gripu</w:t>
      </w:r>
      <w:proofErr w:type="spellEnd"/>
      <w:r w:rsidR="003C6121">
        <w:t xml:space="preserve"> (spodní tlačítko, na kterém má uživatel prostředníček). Pokud tedy zmáčknete některé z těchto tlačítek, Vaše ruka ve virtuálním světě odráží tvar Vaší ruky ve světě reálném. I přes to, že </w:t>
      </w:r>
      <w:proofErr w:type="spellStart"/>
      <w:r w:rsidR="003C6121">
        <w:t>trigger</w:t>
      </w:r>
      <w:proofErr w:type="spellEnd"/>
      <w:r w:rsidR="003C6121">
        <w:t xml:space="preserve"> není na žádnou funkci ve hře využit, dodává to pocit propojení mezi pohyby uživatele a virtuálním prostředím.</w:t>
      </w:r>
    </w:p>
    <w:p w14:paraId="4AD9965F" w14:textId="63DA5310" w:rsidR="00253DAB" w:rsidRDefault="00253DAB" w:rsidP="00253DAB">
      <w:pPr>
        <w:pStyle w:val="Nadpis3"/>
      </w:pPr>
      <w:bookmarkStart w:id="30" w:name="_Toc98094040"/>
      <w:r>
        <w:t>Pohyb a otáčení</w:t>
      </w:r>
      <w:bookmarkEnd w:id="30"/>
    </w:p>
    <w:p w14:paraId="1DB5EBCB" w14:textId="68A958AD" w:rsidR="00253DAB" w:rsidRPr="00CD1C31" w:rsidRDefault="00253DAB" w:rsidP="00CD1C31">
      <w:r>
        <w:t xml:space="preserve">Na pohyb a otáčení jsem použil už předem naprogramovaný </w:t>
      </w:r>
      <w:proofErr w:type="spellStart"/>
      <w:r>
        <w:t>preset</w:t>
      </w:r>
      <w:proofErr w:type="spellEnd"/>
      <w:r>
        <w:t xml:space="preserve"> z </w:t>
      </w:r>
      <w:proofErr w:type="spellStart"/>
      <w:r>
        <w:t>OpenXR</w:t>
      </w:r>
      <w:proofErr w:type="spellEnd"/>
      <w:r>
        <w:t xml:space="preserve">, to mi také zajistí sjednocení všech různých druhů joysticků, či </w:t>
      </w:r>
      <w:proofErr w:type="spellStart"/>
      <w:r w:rsidR="005E67F8">
        <w:t>trackpadů</w:t>
      </w:r>
      <w:proofErr w:type="spellEnd"/>
      <w:r w:rsidR="005E67F8">
        <w:t xml:space="preserve">, jenž mají jednotlivé VR konzole rozdílné. </w:t>
      </w:r>
      <w:r w:rsidR="00FE514B">
        <w:t xml:space="preserve">Zahlcený programováním jsem si tedy ušetřil trochu práce, ale naopak jsem čas věnoval štelování s desítkami různých parametrů. Pro otáčení jsem nakonec zvolil postupné otáčení a postupný pohyb. To může spoustě uživatelům, hlavně těm, jež se nepohybují ve VR, zapříčinit mírné závratě, za mě se však jedná o mnohem pohodlnější ovládání, jelikož člověk neztrácí </w:t>
      </w:r>
      <w:r w:rsidR="006A1EB6">
        <w:t xml:space="preserve">pojem o tom, kde je a nabízí to i </w:t>
      </w:r>
      <w:r w:rsidR="006A1EB6">
        <w:lastRenderedPageBreak/>
        <w:t xml:space="preserve">možnost preciznějších pohybů a zejména otáčení, kterého byste se </w:t>
      </w:r>
      <w:proofErr w:type="spellStart"/>
      <w:r w:rsidR="006A1EB6">
        <w:t>snapovacím</w:t>
      </w:r>
      <w:proofErr w:type="spellEnd"/>
      <w:r w:rsidR="006A1EB6">
        <w:t xml:space="preserve"> ovládáním nikdy nebyli schopni dosáhnout.</w:t>
      </w:r>
    </w:p>
    <w:p w14:paraId="650EB982" w14:textId="5DE81174" w:rsidR="00F2181D" w:rsidRDefault="00F2181D" w:rsidP="00F2181D">
      <w:pPr>
        <w:pStyle w:val="Nadpis3"/>
      </w:pPr>
      <w:bookmarkStart w:id="31" w:name="_Toc98094041"/>
      <w:r>
        <w:t>Chytání předmětů</w:t>
      </w:r>
      <w:bookmarkEnd w:id="31"/>
    </w:p>
    <w:p w14:paraId="2AF27438" w14:textId="017FFD35" w:rsidR="00B1730F" w:rsidRDefault="00B1730F" w:rsidP="00B1730F">
      <w:r>
        <w:t xml:space="preserve">Chytání předmětů a jejich následné skládání či házení je základ všech úspěšných VR záležitostí a kolikrát i nejzábavnější věcí v celé VR aplikaci, ačkoli se na to často ani nezaměřuje. Na to jsem využil další funkci </w:t>
      </w:r>
      <w:proofErr w:type="spellStart"/>
      <w:r>
        <w:t>OpenXR</w:t>
      </w:r>
      <w:proofErr w:type="spellEnd"/>
      <w:r>
        <w:t xml:space="preserve">, která umožňuje tyto základní funkci, ačkoli teda s několika nepříjemnostmi. </w:t>
      </w:r>
      <w:r w:rsidR="001E6256">
        <w:t>První takovouto nepříjemností je orientace – ta se vždycky řídí podle orientace rukavice, to však znamená, že předmět po sebrání může naprosto změnit svoje otočení v mžiku sekundy. To není až takový problém v mé hře, jelikož jedinými věcmi, jež potřebujete brát jsou papíry (dokumenty) a razítka. Otevřelo to ale cestu nepříjemnému bugu, který řeším v kapitole Bug 1.</w:t>
      </w:r>
    </w:p>
    <w:p w14:paraId="2621820B" w14:textId="395D7C71" w:rsidR="008A6F41" w:rsidRDefault="008A6F41" w:rsidP="00B1730F">
      <w:r>
        <w:t xml:space="preserve">U házení předmětů jsem nenarazil na žádnou nedodělanost a u předávání předmětu z ruky do ruky je opět nepříjemná změna orientace a funguje to taktéž na principu primární ruky – pokud držíte předmět v této ruce, musíte jej </w:t>
      </w:r>
      <w:r w:rsidR="0089031E">
        <w:t>pustit,</w:t>
      </w:r>
      <w:r>
        <w:t xml:space="preserve"> aby ho druhá ruka mohla vzít, v kontrastu s obráceným případem, kde stačí aby obě ruce držely </w:t>
      </w:r>
      <w:proofErr w:type="spellStart"/>
      <w:r w:rsidR="0089031E">
        <w:t>grip</w:t>
      </w:r>
      <w:proofErr w:type="spellEnd"/>
      <w:r w:rsidR="0089031E">
        <w:t xml:space="preserve"> tlačítko. Když jsem toto ovládání implementoval rok zpátky ve firmě </w:t>
      </w:r>
      <w:proofErr w:type="spellStart"/>
      <w:r w:rsidR="0089031E">
        <w:t>Proconom</w:t>
      </w:r>
      <w:proofErr w:type="spellEnd"/>
      <w:r w:rsidR="0089031E">
        <w:t>, dělal jsem jej z nuly, a tak jsem měl možnost více si šáhnout na tyto problémy – otáčení fungovalo na principu změny, avšak změna probíhala v závislosti na původní orientaci předmětu. Co se týče předávání mezi rukami, pokud jakákoliv ruka uchopila předmět z ruky druhé, vždycky byl předán bez ohledu na primární ruku (z pohledu kódu neexistovala primární ruka). Tyto věci jsou sice pěkné, avšak mi tehdy zabraly okolo 20</w:t>
      </w:r>
      <w:r w:rsidR="00C800AE">
        <w:t xml:space="preserve"> hodin</w:t>
      </w:r>
      <w:r w:rsidR="0089031E">
        <w:t xml:space="preserve">, což je porce času, jež v tomto projektu můžu věnovat důležitějším věcem. Na rozdíl od dřívějšího projektu nemám zde </w:t>
      </w:r>
      <w:r w:rsidR="00C800AE">
        <w:t>nutnost zvedání a otáčení předmětů. Kdybych však tuto hru dělal ve větším měřítku, určitě bych toto naimplementoval pro lepší pocit ze hry</w:t>
      </w:r>
      <w:r w:rsidR="00BF672C">
        <w:t xml:space="preserve"> pro uživatele</w:t>
      </w:r>
      <w:r w:rsidR="00C800AE">
        <w:t xml:space="preserve"> (game </w:t>
      </w:r>
      <w:proofErr w:type="spellStart"/>
      <w:r w:rsidR="00C800AE">
        <w:t>feel</w:t>
      </w:r>
      <w:proofErr w:type="spellEnd"/>
      <w:r w:rsidR="00C800AE">
        <w:t>).</w:t>
      </w:r>
    </w:p>
    <w:p w14:paraId="527BC022" w14:textId="0DA65214" w:rsidR="0086635D" w:rsidRPr="00B1730F" w:rsidRDefault="0086635D" w:rsidP="00B1730F">
      <w:r>
        <w:t xml:space="preserve">Je také důležité dát předmětům odpovídající </w:t>
      </w:r>
      <w:proofErr w:type="spellStart"/>
      <w:r>
        <w:t>hitboxy</w:t>
      </w:r>
      <w:proofErr w:type="spellEnd"/>
      <w:r>
        <w:t xml:space="preserve">, což v případě nějakých předmětů jako je židle, může být obtíží. Naštěstí se moje hra na podobné předměty nezaměřuje a nemusel jsem tedy až na pár výjimek ručně obkreslovat </w:t>
      </w:r>
      <w:proofErr w:type="spellStart"/>
      <w:r>
        <w:t>hitboxy</w:t>
      </w:r>
      <w:proofErr w:type="spellEnd"/>
      <w:r>
        <w:t>, aby odpovídaly tvaru předmětu.</w:t>
      </w:r>
    </w:p>
    <w:p w14:paraId="27BD2545" w14:textId="279F15D9" w:rsidR="00F2181D" w:rsidRDefault="00F2181D" w:rsidP="00F2181D">
      <w:pPr>
        <w:pStyle w:val="Nadpis2"/>
      </w:pPr>
      <w:bookmarkStart w:id="32" w:name="_Toc98094042"/>
      <w:proofErr w:type="spellStart"/>
      <w:r>
        <w:lastRenderedPageBreak/>
        <w:t>Sandbox</w:t>
      </w:r>
      <w:bookmarkEnd w:id="32"/>
      <w:proofErr w:type="spellEnd"/>
    </w:p>
    <w:p w14:paraId="1D15FE8D" w14:textId="67BD2C5C" w:rsidR="00BB12E9" w:rsidRDefault="00BB12E9" w:rsidP="00BB12E9">
      <w:r>
        <w:t xml:space="preserve">Postup, který ze svých předchozích projektů a obzvlášť z tohohle projektu můžu vřele doporučit je vytvoření </w:t>
      </w:r>
      <w:proofErr w:type="spellStart"/>
      <w:proofErr w:type="gramStart"/>
      <w:r>
        <w:t>sandboxu</w:t>
      </w:r>
      <w:proofErr w:type="spellEnd"/>
      <w:r>
        <w:t>,</w:t>
      </w:r>
      <w:proofErr w:type="gramEnd"/>
      <w:r>
        <w:t xml:space="preserve"> neboli testovacího prostředí. Začátek vývoje většiny her spočívá v základech ovládání, než je však zkoušet už v rozpracovaném prostředí budoucí hry, je lepší si vytvořit prostředí, vhodné k testování nových funkcí a o to výhodnější k hledání bugů. </w:t>
      </w:r>
      <w:r w:rsidR="00156232">
        <w:t xml:space="preserve">V Unity, podobně jako ve většině herních </w:t>
      </w:r>
      <w:proofErr w:type="spellStart"/>
      <w:r w:rsidR="00156232">
        <w:t>enginů</w:t>
      </w:r>
      <w:proofErr w:type="spellEnd"/>
      <w:r w:rsidR="00156232">
        <w:t xml:space="preserve">, </w:t>
      </w:r>
      <w:r w:rsidR="007B641B">
        <w:t xml:space="preserve">vytvoříme scénu, vhodnou k testování a funkční objekty nadále přesuneme do už důležitějších scén pomocí </w:t>
      </w:r>
      <w:proofErr w:type="spellStart"/>
      <w:r w:rsidR="007B641B">
        <w:t>prefabů</w:t>
      </w:r>
      <w:proofErr w:type="spellEnd"/>
      <w:r w:rsidR="007B641B">
        <w:t>.</w:t>
      </w:r>
    </w:p>
    <w:p w14:paraId="5F5BBEF4" w14:textId="18615185" w:rsidR="002C5508" w:rsidRPr="00BB12E9" w:rsidRDefault="002C5508" w:rsidP="00BB12E9">
      <w:r>
        <w:t>V </w:t>
      </w:r>
      <w:proofErr w:type="spellStart"/>
      <w:r>
        <w:t>sandboxu</w:t>
      </w:r>
      <w:proofErr w:type="spellEnd"/>
      <w:r>
        <w:t xml:space="preserve"> jsem si tedy zkusil základní ovládání a vyhrál se s blbostmi jako například: kuželky, skládání předmětů na sebe, či braní těžších předmětů s větší nastavenou váhou.</w:t>
      </w:r>
    </w:p>
    <w:p w14:paraId="7FE9EF03" w14:textId="1698C4EF" w:rsidR="00F2181D" w:rsidRDefault="00F2181D" w:rsidP="00F2181D">
      <w:pPr>
        <w:pStyle w:val="Nadpis2"/>
      </w:pPr>
      <w:bookmarkStart w:id="33" w:name="_Toc98094043"/>
      <w:r>
        <w:t>Generování dokladů</w:t>
      </w:r>
      <w:bookmarkEnd w:id="33"/>
    </w:p>
    <w:p w14:paraId="7DC7B65A" w14:textId="0B178F99" w:rsidR="000001AA" w:rsidRPr="000001AA" w:rsidRDefault="00BF626B" w:rsidP="000001AA">
      <w:r>
        <w:t>Největší hromadou kódu v mé práci je bezkonkurenčně generování dokladů. Na rozdíl od většiny kódu, který je zaměřený na fungování virtuálního prostředí, zajišťuje tento algoritmus náhodné generování osoby, dokladů a následně i chyb v dokladech, který má uživatel uhádnout.</w:t>
      </w:r>
    </w:p>
    <w:p w14:paraId="7F9FA07C" w14:textId="1687F004" w:rsidR="00F2181D" w:rsidRDefault="00F2181D" w:rsidP="00F2181D">
      <w:pPr>
        <w:pStyle w:val="Nadpis3"/>
      </w:pPr>
      <w:bookmarkStart w:id="34" w:name="_Toc98094044"/>
      <w:r>
        <w:t>Původní kód</w:t>
      </w:r>
      <w:bookmarkEnd w:id="34"/>
    </w:p>
    <w:p w14:paraId="780F82B2" w14:textId="6554074B" w:rsidR="00F33C14" w:rsidRPr="00F33C14" w:rsidRDefault="00F33C14" w:rsidP="00F33C14">
      <w:r>
        <w:t xml:space="preserve">Moji největší chybou z celé práce bylo vrhnutí se do psaní algoritmu, bez rozvržení a bez představy o jak dlouhý algoritmus se jedná a kolik chyb v něm může nastat. Kód jsem začal psát takzvaně „od ruky“ a když bylo potřeba, vytvořil jsem odpovídající třídy, </w:t>
      </w:r>
      <w:proofErr w:type="spellStart"/>
      <w:r>
        <w:t>enum</w:t>
      </w:r>
      <w:proofErr w:type="spellEnd"/>
      <w:r>
        <w:t xml:space="preserve">, nebo seznam dat. Když jsem se ale dostával v psaní kódu dál a dál, obzvláště v části generování chyb, </w:t>
      </w:r>
      <w:r w:rsidR="002F2410">
        <w:t>data se zdála naprosto rozházená a jejich přístup se mohl rapidně lišit mezi třídami. Tento poslední bot byl hlavní příčinou toho, že jsem si řekl „takhle to nepůjde“ a zahodil jsem většinu přítomného kódu.</w:t>
      </w:r>
    </w:p>
    <w:p w14:paraId="32FE2C7D" w14:textId="2106A7E0" w:rsidR="00F2181D" w:rsidRDefault="00F2181D" w:rsidP="00F2181D">
      <w:pPr>
        <w:pStyle w:val="Nadpis3"/>
      </w:pPr>
      <w:bookmarkStart w:id="35" w:name="_Toc98094045"/>
      <w:r>
        <w:t>Nakreslení problému</w:t>
      </w:r>
      <w:bookmarkEnd w:id="35"/>
    </w:p>
    <w:p w14:paraId="1762F446" w14:textId="74E6E538" w:rsidR="00851F7C" w:rsidRPr="00851F7C" w:rsidRDefault="00851F7C" w:rsidP="00851F7C">
      <w:r>
        <w:t xml:space="preserve">Rozhodl jsem se tedy nakreslit a pospojovat všechny důležité třídy a přidat jim podle šipek postup náhodného generování. Středem pozornosti je </w:t>
      </w:r>
      <w:proofErr w:type="spellStart"/>
      <w:r>
        <w:t>GameController</w:t>
      </w:r>
      <w:proofErr w:type="spellEnd"/>
      <w:r>
        <w:t xml:space="preserve">, jenž rozhoduje o všem dění. K tomu mu napomáhají aktuální data = data se v průběhu hry mění a je tedy dobré mít přístup k aktuálním údajům, protože v průběhu generování osoby a </w:t>
      </w:r>
      <w:r>
        <w:lastRenderedPageBreak/>
        <w:t xml:space="preserve">jejich dokladů se </w:t>
      </w:r>
      <w:r w:rsidR="00C24601">
        <w:t xml:space="preserve">na tyto data často šahá, mezi některé příklady </w:t>
      </w:r>
      <w:proofErr w:type="gramStart"/>
      <w:r w:rsidR="00C24601">
        <w:t>patří</w:t>
      </w:r>
      <w:proofErr w:type="gramEnd"/>
      <w:r w:rsidR="00C24601">
        <w:t xml:space="preserve"> například: aktuální šance (neplatného dokladu), seznam platných prací (pokud má osoba Pracovní povolení), či seznam hledaných zlodějů. Druhou důležitou datovou třídou je data </w:t>
      </w:r>
      <w:proofErr w:type="spellStart"/>
      <w:r w:rsidR="00C24601">
        <w:t>collection</w:t>
      </w:r>
      <w:proofErr w:type="spellEnd"/>
      <w:r w:rsidR="00C24601">
        <w:t xml:space="preserve"> = kolekce všech možných dat, od všech možností jmen, měst, prací atd. Z těchto kolekcí se náhodně generuje většina informací a zbytek je doplněn z aktuálních informací.</w:t>
      </w:r>
    </w:p>
    <w:p w14:paraId="74580E52" w14:textId="033672B1" w:rsidR="00F2181D" w:rsidRDefault="00F2181D" w:rsidP="00F2181D">
      <w:pPr>
        <w:pStyle w:val="Nadpis3"/>
      </w:pPr>
      <w:bookmarkStart w:id="36" w:name="_Toc98094046"/>
      <w:r>
        <w:t>Navržení podle diagramu</w:t>
      </w:r>
      <w:bookmarkEnd w:id="36"/>
    </w:p>
    <w:p w14:paraId="5ADA9D1B" w14:textId="5FBE8712" w:rsidR="00EB09C2" w:rsidRDefault="00EB09C2" w:rsidP="00EB09C2">
      <w:r>
        <w:t>Algoritmus se hned psal o mnoho lépe, přístup k datům již nebyl tak kostrbatý a dědičnost zachránila předem nedosažitelné možnosti hlavně u všech možných dokladů, které dědí z abstraktní třídy doklad.</w:t>
      </w:r>
    </w:p>
    <w:p w14:paraId="2B50AF0F" w14:textId="2B284BB8" w:rsidR="00617A3F" w:rsidRPr="00EB09C2" w:rsidRDefault="00617A3F" w:rsidP="00EB09C2">
      <w:r>
        <w:t>Rozdělení datové a funkční části pomohlo v orientaci v </w:t>
      </w:r>
      <w:r w:rsidR="00B82FCC">
        <w:t>kódu,</w:t>
      </w:r>
      <w:r>
        <w:t xml:space="preserve"> a hlavně v hledání chyb, kterých tu zde bylo o to méně.</w:t>
      </w:r>
    </w:p>
    <w:p w14:paraId="2593F398" w14:textId="6C791DDB" w:rsidR="00F2181D" w:rsidRDefault="00F2181D" w:rsidP="00F2181D">
      <w:pPr>
        <w:pStyle w:val="Nadpis3"/>
      </w:pPr>
      <w:bookmarkStart w:id="37" w:name="_Toc98094047"/>
      <w:r>
        <w:t>Náhodné generování platných i neplatných dokladů</w:t>
      </w:r>
      <w:bookmarkEnd w:id="37"/>
    </w:p>
    <w:p w14:paraId="7D7B4B3F" w14:textId="6CCADFB0" w:rsidR="00CF54AB" w:rsidRDefault="00B82FCC" w:rsidP="00CF54AB">
      <w:r>
        <w:t xml:space="preserve">Před vygenerováním dokladů se vždy vygeneruje osoba. Osobě jsou přidány náhodné údaje, odpovídající planetě, z jaké osoba přichází. Doklady se generují na základě přebrání údajů z osoby, aby na všech dokumentech byly stejné a nedošlo tak k neúmyslné chybě. Pokud pochází osoba z jakékoliv jiné </w:t>
      </w:r>
      <w:r w:rsidR="00FE3447">
        <w:t>planety</w:t>
      </w:r>
      <w:r>
        <w:t xml:space="preserve"> než z naší Země, je jí vygenerován druhý dokument – nějaký ze čtyřech možností, podle důvodu příjezdu.</w:t>
      </w:r>
    </w:p>
    <w:p w14:paraId="738AFC86" w14:textId="68944AE8" w:rsidR="00B82FCC" w:rsidRPr="00CF54AB" w:rsidRDefault="00B82FCC" w:rsidP="00CF54AB">
      <w:r>
        <w:t xml:space="preserve">Nyní nastává fáze generování chyb. K tomu samozřejmě nastane </w:t>
      </w:r>
      <w:r w:rsidR="00FE3447">
        <w:t xml:space="preserve">jen, pokud je osobě určeno, že má neplatný údaj. Náhodně se tedy vybere, jaký neplatný údaj to je, což zapříčiní, že v obou dokladech může nastat jen jediná chybka. Samotná chyba je těžší na hledání, než kdyby zde bylo chyb více, a podporuje tak postupně se zvyšující obtížnost hry. </w:t>
      </w:r>
      <w:r w:rsidR="00020B90">
        <w:t xml:space="preserve">Chyby můžou být různé, mezi nejjednodušší na naprogramování bylo: prošlé datum platnosti, chybí druhý doklad, při kterých se většinou jedná o jeden řádek, poměrně jednoduchého kódu. Naopak jiné jako například: jména nejsou stejná, město </w:t>
      </w:r>
      <w:proofErr w:type="gramStart"/>
      <w:r w:rsidR="00020B90">
        <w:t>nepatří</w:t>
      </w:r>
      <w:proofErr w:type="gramEnd"/>
      <w:r w:rsidR="00020B90">
        <w:t xml:space="preserve"> k planetě, či </w:t>
      </w:r>
      <w:r w:rsidR="00AD645F">
        <w:t>je hledaný zloděj, patří mezi složitější, kde jsem musel přistupovat do kolekce dat a brát z ní jen určitá data, či upravovat údaj na jednom z dokladů, aby v porovnání mezi sebou byly jiné.</w:t>
      </w:r>
    </w:p>
    <w:p w14:paraId="36513C28" w14:textId="6CBD7F72" w:rsidR="00F2181D" w:rsidRDefault="00F2181D" w:rsidP="00F2181D">
      <w:pPr>
        <w:pStyle w:val="Nadpis3"/>
      </w:pPr>
      <w:bookmarkStart w:id="38" w:name="_Toc98094048"/>
      <w:r>
        <w:t>Seznamy dat</w:t>
      </w:r>
      <w:bookmarkEnd w:id="38"/>
    </w:p>
    <w:p w14:paraId="3CCF3386" w14:textId="6C1C3F54" w:rsidR="007C70D8" w:rsidRPr="007C70D8" w:rsidRDefault="007C70D8" w:rsidP="007C70D8">
      <w:r>
        <w:t xml:space="preserve">Seznamy jsou poměrně jednoduše vzaté. Od krátkých jako je seznam planet, přes delší jako například: seznam jmen, až po složitěji zapouzdřené jako je seznam měst. U těch </w:t>
      </w:r>
      <w:r>
        <w:lastRenderedPageBreak/>
        <w:t>je nutné pamatovat například, zda město vydává, nebo samozřejmě z jaké je planety. Pokud například nastane chybné město – je zde možnost, že město nesedí k planetě, což jde kolikrát poznat podle názvu, ale je tu i možnost, při které město nevydává. To se může stát velmi těžké k najití například u Země, kde víte, že to město existuje z</w:t>
      </w:r>
      <w:r w:rsidR="003B7BFB">
        <w:t> </w:t>
      </w:r>
      <w:r>
        <w:t>vlastní</w:t>
      </w:r>
      <w:r w:rsidR="003B7BFB">
        <w:t xml:space="preserve">ho života, ale nemůžete si být jisti, zda vydává. Podobně tomu tak je u planety </w:t>
      </w:r>
      <w:proofErr w:type="spellStart"/>
      <w:r w:rsidR="003B7BFB" w:rsidRPr="003B7BFB">
        <w:t>LaleloAa</w:t>
      </w:r>
      <w:proofErr w:type="spellEnd"/>
      <w:r w:rsidR="003B7BFB">
        <w:t xml:space="preserve">, kde jsou všechny názvy měst složení slabik la, </w:t>
      </w:r>
      <w:proofErr w:type="spellStart"/>
      <w:r w:rsidR="003B7BFB">
        <w:t>le</w:t>
      </w:r>
      <w:proofErr w:type="spellEnd"/>
      <w:r w:rsidR="003B7BFB">
        <w:t xml:space="preserve">, </w:t>
      </w:r>
      <w:proofErr w:type="spellStart"/>
      <w:r w:rsidR="003B7BFB">
        <w:t>lo</w:t>
      </w:r>
      <w:proofErr w:type="spellEnd"/>
      <w:r w:rsidR="003B7BFB">
        <w:t xml:space="preserve"> a můžou se tak snadno plést. Povolené práce můžou také velmi jednoduše zamotat hlavu, každý den se mění, takže je nutné hlídat si, zda den uběhl, ale zároveň některé se objeví více dnů po sobě, jelikož se vybírají náhodně a jejich množina je relativně omezená.</w:t>
      </w:r>
    </w:p>
    <w:p w14:paraId="441E2BB8" w14:textId="7205CFB0" w:rsidR="00CE741C" w:rsidRDefault="00F2181D" w:rsidP="00CE741C">
      <w:pPr>
        <w:pStyle w:val="Nadpis3"/>
      </w:pPr>
      <w:bookmarkStart w:id="39" w:name="_Toc98094049"/>
      <w:r>
        <w:t>Razítka</w:t>
      </w:r>
      <w:bookmarkEnd w:id="39"/>
    </w:p>
    <w:p w14:paraId="63FD75C4" w14:textId="7B5AECC2" w:rsidR="00F03ECA" w:rsidRPr="00F03ECA" w:rsidRDefault="00F03ECA" w:rsidP="00F03ECA">
      <w:r>
        <w:t xml:space="preserve">Razítka jsem zajistil pomocí Unity </w:t>
      </w:r>
      <w:proofErr w:type="spellStart"/>
      <w:r>
        <w:t>Decal</w:t>
      </w:r>
      <w:proofErr w:type="spellEnd"/>
      <w:r>
        <w:t xml:space="preserve"> </w:t>
      </w:r>
      <w:proofErr w:type="spellStart"/>
      <w:r>
        <w:t>Rendereru</w:t>
      </w:r>
      <w:proofErr w:type="spellEnd"/>
      <w:r>
        <w:t xml:space="preserve">, který přidá obrázek na jakýkoliv povrh v jakékoliv pozici. Nutné bylo zajistit jejich platnost. Malý </w:t>
      </w:r>
      <w:proofErr w:type="spellStart"/>
      <w:r>
        <w:t>hitbox</w:t>
      </w:r>
      <w:proofErr w:type="spellEnd"/>
      <w:r>
        <w:t xml:space="preserve"> na razítku při střetu s papírem předá game </w:t>
      </w:r>
      <w:proofErr w:type="spellStart"/>
      <w:r>
        <w:t>controlleru</w:t>
      </w:r>
      <w:proofErr w:type="spellEnd"/>
      <w:r>
        <w:t xml:space="preserve"> informaci </w:t>
      </w:r>
      <w:r w:rsidR="008A6714">
        <w:t>o tom, které razítko bylo uplatněno a ten jej vyhodnotí. Pokud hráč orazítkuje dokument desetkrát, vždycky bude započítáno pouze první razítko.</w:t>
      </w:r>
    </w:p>
    <w:p w14:paraId="0F9D6539" w14:textId="4E53BE06" w:rsidR="00CE741C" w:rsidRDefault="00CE741C" w:rsidP="00CE741C">
      <w:pPr>
        <w:pStyle w:val="Nadpis3"/>
      </w:pPr>
      <w:bookmarkStart w:id="40" w:name="_Toc98094050"/>
      <w:r>
        <w:t>Kniha s údaji</w:t>
      </w:r>
      <w:bookmarkEnd w:id="40"/>
    </w:p>
    <w:p w14:paraId="210153E6" w14:textId="18D0AE77" w:rsidR="00CE741C" w:rsidRPr="00CE741C" w:rsidRDefault="00CE741C" w:rsidP="00CE741C">
      <w:r>
        <w:t>Hráč samozřejmě musí mít přístup k datům, jež kontroluje, například aktuální hledaní vězni, dnešní datum (pro prošlé dokumenty), nebo platná města (města, jež mají povolení vydávat doklady).</w:t>
      </w:r>
      <w:r w:rsidR="00A955AB">
        <w:t xml:space="preserve"> </w:t>
      </w:r>
      <w:r w:rsidR="00B454FC">
        <w:t>Každý den je nutno aktualizovat v této knize údaje, jež se se dnem mění, ty se berou z objektu s aktuálními informacemi.</w:t>
      </w:r>
    </w:p>
    <w:p w14:paraId="7887737E" w14:textId="69A09AC2" w:rsidR="00F2181D" w:rsidRDefault="00F2181D" w:rsidP="00F2181D">
      <w:pPr>
        <w:pStyle w:val="Nadpis2"/>
      </w:pPr>
      <w:bookmarkStart w:id="41" w:name="_Toc98094051"/>
      <w:r>
        <w:t>Chod a kontrolování hry</w:t>
      </w:r>
      <w:bookmarkEnd w:id="41"/>
    </w:p>
    <w:p w14:paraId="515DF638" w14:textId="705FF02B" w:rsidR="00324A9B" w:rsidRDefault="00324A9B" w:rsidP="00324A9B">
      <w:r>
        <w:t xml:space="preserve">Hra je ovládána objektem se třídou game </w:t>
      </w:r>
      <w:proofErr w:type="spellStart"/>
      <w:r>
        <w:t>controller</w:t>
      </w:r>
      <w:proofErr w:type="spellEnd"/>
      <w:r>
        <w:t>. Jeho starostí je převážně reakce na hráčova rozhodnutí a reakce na uběhnutý čas. Po uplynutí času nastává nový den, jež přináší změnu některých údajů, jmenovitě hledané vězně, dostupné práce pro pracovní listy, aktuální den pro platnost dokladů, šanci na neplatnost dokladů.</w:t>
      </w:r>
    </w:p>
    <w:p w14:paraId="2B8DA3EC" w14:textId="614C9904" w:rsidR="00324A9B" w:rsidRDefault="00324A9B" w:rsidP="00324A9B">
      <w:r>
        <w:t>Celá hra začíná novým dnem. Uživatel stiskne červené tlačítko pro dalšího člověka</w:t>
      </w:r>
      <w:r w:rsidR="00062546">
        <w:t xml:space="preserve"> a jsou mu před obličej vygenerovány náhodné doklady. Uživatel je musí zkontrolovat a označit občanský průkaz buď zeleně (platí), nebo červeně (neplatí). Poté doklady zahodí na zem a pokud </w:t>
      </w:r>
      <w:proofErr w:type="gramStart"/>
      <w:r w:rsidR="00062546">
        <w:t>je</w:t>
      </w:r>
      <w:proofErr w:type="gramEnd"/>
      <w:r w:rsidR="00062546">
        <w:t xml:space="preserve"> jakkoliv označil, tak dostane zpětnou vazbu o správnosti jeho rozhodnutí, pokud je neoznačil, znovu se objeví a spadnou na stůl. Když </w:t>
      </w:r>
      <w:r w:rsidR="00062546">
        <w:lastRenderedPageBreak/>
        <w:t xml:space="preserve">ve hře uběhne stanovený čas, zatím nastavený na tři minuty, </w:t>
      </w:r>
      <w:proofErr w:type="gramStart"/>
      <w:r w:rsidR="00062546">
        <w:t>končí</w:t>
      </w:r>
      <w:proofErr w:type="gramEnd"/>
      <w:r w:rsidR="00062546">
        <w:t xml:space="preserve"> daný den. Hráč se však snaží všechno toto provést co nejrychleji, aby mu game </w:t>
      </w:r>
      <w:proofErr w:type="spellStart"/>
      <w:r w:rsidR="00062546">
        <w:t>controller</w:t>
      </w:r>
      <w:proofErr w:type="spellEnd"/>
      <w:r w:rsidR="00062546">
        <w:t xml:space="preserve"> nepřidělil strike za nedostatečný počet správně označených pasů.</w:t>
      </w:r>
      <w:r w:rsidR="00450A31">
        <w:t xml:space="preserve"> Proces se opakuje, dokud uživatel nenaplní tři striky</w:t>
      </w:r>
      <w:r w:rsidR="00F251BC">
        <w:t xml:space="preserve">. Game </w:t>
      </w:r>
      <w:proofErr w:type="spellStart"/>
      <w:r w:rsidR="00F251BC">
        <w:t>controller</w:t>
      </w:r>
      <w:proofErr w:type="spellEnd"/>
      <w:r w:rsidR="00F251BC">
        <w:t xml:space="preserve"> celou tuhle dobu dává pozor na striky a na hráčovo skóre.</w:t>
      </w:r>
    </w:p>
    <w:p w14:paraId="5297116F" w14:textId="56B9F641" w:rsidR="004E1B70" w:rsidRDefault="004E1B70" w:rsidP="004E1B70">
      <w:pPr>
        <w:pStyle w:val="Nadpis2"/>
      </w:pPr>
      <w:bookmarkStart w:id="42" w:name="_Toc98094052"/>
      <w:r>
        <w:t>Soundtrack</w:t>
      </w:r>
      <w:bookmarkEnd w:id="42"/>
    </w:p>
    <w:p w14:paraId="3728F89A" w14:textId="7CED32CD" w:rsidR="004E1B70" w:rsidRPr="004E1B70" w:rsidRDefault="004E1B70" w:rsidP="004E1B70">
      <w:r>
        <w:t xml:space="preserve">Aby hra nebyla chudá pro uši, poskládal jsem jednoduchý zvukový doprovod v programu </w:t>
      </w:r>
      <w:proofErr w:type="spellStart"/>
      <w:r>
        <w:t>Bosca</w:t>
      </w:r>
      <w:proofErr w:type="spellEnd"/>
      <w:r>
        <w:t xml:space="preserve"> </w:t>
      </w:r>
      <w:proofErr w:type="spellStart"/>
      <w:r>
        <w:t>Ceoil</w:t>
      </w:r>
      <w:proofErr w:type="spellEnd"/>
      <w:r>
        <w:t>, který je svojí jednoduchostí a faktem, že je zdarma, výborným pomocníkem pro amatér</w:t>
      </w:r>
      <w:r w:rsidR="00595094">
        <w:t>y jako jsem já.</w:t>
      </w:r>
    </w:p>
    <w:p w14:paraId="42A64E77" w14:textId="7BA0B69F" w:rsidR="00F2181D" w:rsidRDefault="00F2181D" w:rsidP="00F2181D">
      <w:pPr>
        <w:pStyle w:val="Nadpis2"/>
      </w:pPr>
      <w:bookmarkStart w:id="43" w:name="_Toc98094053"/>
      <w:r>
        <w:t>Bugy a jejich řešení</w:t>
      </w:r>
      <w:bookmarkEnd w:id="43"/>
    </w:p>
    <w:p w14:paraId="5F8AE107" w14:textId="43F2B3F2" w:rsidR="008B53F2" w:rsidRPr="008B53F2" w:rsidRDefault="008B53F2" w:rsidP="008B53F2">
      <w:r>
        <w:t>Během cesty jsem narazil na velkou škálu bugů (chyb), které jsou nedílnou součástí vývoje ať už her, tak jakékoliv jiné aplikace.</w:t>
      </w:r>
      <w:r w:rsidR="007511AF">
        <w:t xml:space="preserve"> Proto je nutné </w:t>
      </w:r>
      <w:r w:rsidR="004E1B70">
        <w:t>vědět,</w:t>
      </w:r>
      <w:r w:rsidR="007511AF">
        <w:t xml:space="preserve"> jak se nimi prodrat a některé, jež jsem řešil déle, tu zvýrazním.</w:t>
      </w:r>
    </w:p>
    <w:p w14:paraId="34B3DC8F" w14:textId="1DC848C6" w:rsidR="00E74800" w:rsidRDefault="00E74800" w:rsidP="00E74800">
      <w:pPr>
        <w:pStyle w:val="Nadpis3"/>
      </w:pPr>
      <w:bookmarkStart w:id="44" w:name="_Toc98094054"/>
      <w:r>
        <w:t>Bug 1</w:t>
      </w:r>
      <w:bookmarkEnd w:id="44"/>
    </w:p>
    <w:p w14:paraId="279C9977" w14:textId="1BC2FB44" w:rsidR="007511AF" w:rsidRPr="007511AF" w:rsidRDefault="007511AF" w:rsidP="007511AF">
      <w:r>
        <w:t xml:space="preserve">Papíry (dokumenty) vždy přijmou rotaci ruky, namísto své rotace. Místo vytváření celého nového systému </w:t>
      </w:r>
      <w:proofErr w:type="spellStart"/>
      <w:r>
        <w:t>grabování</w:t>
      </w:r>
      <w:proofErr w:type="spellEnd"/>
      <w:r>
        <w:t xml:space="preserve">, který by sice toto opravil, ale jak jsem již zmiňoval mohl by zabrat až 20 hodin, jsem problém vyřešil </w:t>
      </w:r>
      <w:r w:rsidR="00D96E13">
        <w:t>otočením viditelných předmětu v mateřském předmětu v </w:t>
      </w:r>
      <w:proofErr w:type="spellStart"/>
      <w:r w:rsidR="00D96E13">
        <w:t>prefabu</w:t>
      </w:r>
      <w:proofErr w:type="spellEnd"/>
      <w:r w:rsidR="00D96E13">
        <w:t xml:space="preserve">. To znamená že zatímco hráč chytá a otáčí </w:t>
      </w:r>
      <w:proofErr w:type="spellStart"/>
      <w:r w:rsidR="00D96E13">
        <w:t>hitboxem</w:t>
      </w:r>
      <w:proofErr w:type="spellEnd"/>
      <w:r w:rsidR="00D96E13">
        <w:t xml:space="preserve"> (</w:t>
      </w:r>
      <w:proofErr w:type="spellStart"/>
      <w:r w:rsidR="00D96E13">
        <w:t>colliderem</w:t>
      </w:r>
      <w:proofErr w:type="spellEnd"/>
      <w:r w:rsidR="00D96E13">
        <w:t xml:space="preserve">) </w:t>
      </w:r>
      <w:proofErr w:type="spellStart"/>
      <w:r w:rsidR="00D96E13">
        <w:t>parent</w:t>
      </w:r>
      <w:proofErr w:type="spellEnd"/>
      <w:r w:rsidR="00D96E13">
        <w:t xml:space="preserve"> </w:t>
      </w:r>
      <w:proofErr w:type="spellStart"/>
      <w:r w:rsidR="00D96E13">
        <w:t>objectu</w:t>
      </w:r>
      <w:proofErr w:type="spellEnd"/>
      <w:r w:rsidR="00D96E13">
        <w:t xml:space="preserve">, jeho </w:t>
      </w:r>
      <w:proofErr w:type="spellStart"/>
      <w:r w:rsidR="00D96E13">
        <w:t>child</w:t>
      </w:r>
      <w:proofErr w:type="spellEnd"/>
      <w:r w:rsidR="00D96E13">
        <w:t xml:space="preserve"> objekty jsou ve správné </w:t>
      </w:r>
      <w:proofErr w:type="gramStart"/>
      <w:r w:rsidR="00D96E13">
        <w:t>pozici</w:t>
      </w:r>
      <w:proofErr w:type="gramEnd"/>
      <w:r w:rsidR="00D96E13">
        <w:t xml:space="preserve"> aby se dal dokument číst.</w:t>
      </w:r>
    </w:p>
    <w:p w14:paraId="5400DBCB" w14:textId="796F8261" w:rsidR="00E74800" w:rsidRDefault="00E74800" w:rsidP="00E74800">
      <w:pPr>
        <w:pStyle w:val="Nadpis3"/>
      </w:pPr>
      <w:bookmarkStart w:id="45" w:name="_Toc98094055"/>
      <w:r>
        <w:t>Bug 2</w:t>
      </w:r>
      <w:bookmarkEnd w:id="45"/>
    </w:p>
    <w:p w14:paraId="45E9C923" w14:textId="471B45FB" w:rsidR="000C793A" w:rsidRPr="000C793A" w:rsidRDefault="000C793A" w:rsidP="000C793A">
      <w:r>
        <w:t xml:space="preserve">Z nějakého důvodu se </w:t>
      </w:r>
      <w:proofErr w:type="gramStart"/>
      <w:r>
        <w:t>vytvoří</w:t>
      </w:r>
      <w:proofErr w:type="gramEnd"/>
      <w:r>
        <w:t xml:space="preserve"> pouze jeden ze čtyř dokumentů, tím je občanka. První dokument – imigrační list se mi povedl přidat, bylo předáván parametru do neexistující objektu a místo </w:t>
      </w:r>
      <w:proofErr w:type="spellStart"/>
      <w:r>
        <w:t>erroru</w:t>
      </w:r>
      <w:proofErr w:type="spellEnd"/>
      <w:r>
        <w:t xml:space="preserve"> či </w:t>
      </w:r>
      <w:proofErr w:type="spellStart"/>
      <w:r>
        <w:t>warningu</w:t>
      </w:r>
      <w:proofErr w:type="spellEnd"/>
      <w:r>
        <w:t xml:space="preserve"> se </w:t>
      </w:r>
      <w:proofErr w:type="spellStart"/>
      <w:r>
        <w:t>prefab</w:t>
      </w:r>
      <w:proofErr w:type="spellEnd"/>
      <w:r>
        <w:t xml:space="preserve"> zkrátka nevytvořil.</w:t>
      </w:r>
    </w:p>
    <w:p w14:paraId="7488F89A" w14:textId="72B60663" w:rsidR="0023432B" w:rsidRDefault="00440DE5" w:rsidP="00440DE5">
      <w:pPr>
        <w:pStyle w:val="Neslovannadpis"/>
      </w:pPr>
      <w:bookmarkStart w:id="46" w:name="_Toc98094056"/>
      <w:r>
        <w:lastRenderedPageBreak/>
        <w:t>Závěr</w:t>
      </w:r>
      <w:bookmarkEnd w:id="15"/>
      <w:bookmarkEnd w:id="16"/>
      <w:bookmarkEnd w:id="46"/>
    </w:p>
    <w:p w14:paraId="4C1FF807" w14:textId="5A2AA2D5" w:rsidR="0046079B" w:rsidRPr="0046079B" w:rsidRDefault="0046079B" w:rsidP="0046079B">
      <w:pPr>
        <w:pStyle w:val="Sta"/>
        <w:rPr>
          <w:lang w:eastAsia="en-US"/>
        </w:rPr>
      </w:pPr>
      <w:r>
        <w:rPr>
          <w:lang w:eastAsia="en-US"/>
        </w:rPr>
        <w:t xml:space="preserve">Na práci jsem strávil okolo 60 hodin a naučil jsem se spoustu užitečných postupů pro VR, ale i pro normální funkce v Unity </w:t>
      </w:r>
      <w:proofErr w:type="spellStart"/>
      <w:r>
        <w:rPr>
          <w:lang w:eastAsia="en-US"/>
        </w:rPr>
        <w:t>Enginu</w:t>
      </w:r>
      <w:proofErr w:type="spellEnd"/>
      <w:r>
        <w:rPr>
          <w:lang w:eastAsia="en-US"/>
        </w:rPr>
        <w:t xml:space="preserve">. </w:t>
      </w:r>
      <w:r w:rsidR="000F6155">
        <w:rPr>
          <w:lang w:eastAsia="en-US"/>
        </w:rPr>
        <w:t>B</w:t>
      </w:r>
      <w:r w:rsidR="000F6155" w:rsidRPr="000F6155">
        <w:rPr>
          <w:lang w:eastAsia="en-US"/>
        </w:rPr>
        <w:t xml:space="preserve">ohužel z důvodu časové náročnosti nebyl vypracován 5. bod </w:t>
      </w:r>
      <w:r w:rsidR="000F6155" w:rsidRPr="000F6155">
        <w:rPr>
          <w:lang w:eastAsia="en-US"/>
        </w:rPr>
        <w:t>osnovy – příběhový</w:t>
      </w:r>
      <w:r w:rsidR="000F6155" w:rsidRPr="000F6155">
        <w:rPr>
          <w:lang w:eastAsia="en-US"/>
        </w:rPr>
        <w:t xml:space="preserve"> mód</w:t>
      </w:r>
      <w:r w:rsidR="000F6155">
        <w:rPr>
          <w:lang w:eastAsia="en-US"/>
        </w:rPr>
        <w:t xml:space="preserve"> a z poloviny 4. body osnovy – pašování kontrabandů. Kdybych měl v projektu pokračovat, některé systémy, na které používám knihovny, bych postavil od nuly a lépe bych je tak přizpůsobil svým potřebám.</w:t>
      </w:r>
    </w:p>
    <w:p w14:paraId="76F9B472" w14:textId="77777777" w:rsidR="006F508F" w:rsidRDefault="006F508F" w:rsidP="00440DE5">
      <w:pPr>
        <w:pStyle w:val="Neslovannadpis"/>
      </w:pPr>
      <w:bookmarkStart w:id="47" w:name="_Toc86047604"/>
      <w:bookmarkStart w:id="48" w:name="_Toc86055211"/>
      <w:bookmarkStart w:id="49" w:name="_Toc98094057"/>
      <w:r>
        <w:lastRenderedPageBreak/>
        <w:t>Seznam zkratek a odborných výrazů</w:t>
      </w:r>
      <w:bookmarkEnd w:id="47"/>
      <w:bookmarkEnd w:id="48"/>
      <w:bookmarkEnd w:id="49"/>
    </w:p>
    <w:p w14:paraId="648C6C0D" w14:textId="09B9AD68" w:rsidR="006F508F" w:rsidRDefault="00D6768E" w:rsidP="006F508F">
      <w:pPr>
        <w:pStyle w:val="Pojem"/>
      </w:pPr>
      <w:r>
        <w:t>VR</w:t>
      </w:r>
    </w:p>
    <w:p w14:paraId="7A1A2BA0" w14:textId="53BD1F1E" w:rsidR="006F508F" w:rsidRPr="006F508F" w:rsidRDefault="00D6768E" w:rsidP="006F508F">
      <w:pPr>
        <w:pStyle w:val="Vysvtlenpojmu"/>
      </w:pPr>
      <w:r>
        <w:t>Virtuální Reality – technologie přenesení uživatele co zcela počítačově generovaného prostředí.</w:t>
      </w:r>
    </w:p>
    <w:p w14:paraId="59089175" w14:textId="77777777" w:rsidR="00440DE5" w:rsidRDefault="00440DE5" w:rsidP="00440DE5">
      <w:pPr>
        <w:pStyle w:val="Neslovannadpis"/>
      </w:pPr>
      <w:bookmarkStart w:id="50" w:name="_Toc86047605"/>
      <w:bookmarkStart w:id="51" w:name="_Toc86055212"/>
      <w:bookmarkStart w:id="52" w:name="_Toc98094058"/>
      <w:r>
        <w:lastRenderedPageBreak/>
        <w:t>Seznam obrázků</w:t>
      </w:r>
      <w:bookmarkEnd w:id="50"/>
      <w:bookmarkEnd w:id="51"/>
      <w:bookmarkEnd w:id="52"/>
    </w:p>
    <w:p w14:paraId="38C12AEB" w14:textId="77777777"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 Úplně bez legrace, mě tohle kotě docela děsí.</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6598450C" w14:textId="77777777" w:rsidR="000316FC" w:rsidRDefault="00A94756">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Obrázek 2 Modré borůvky</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1D9DC8BC" w14:textId="77777777" w:rsidR="002570DC" w:rsidRDefault="00440DE5" w:rsidP="00394D8A">
      <w:r>
        <w:fldChar w:fldCharType="end"/>
      </w:r>
      <w:bookmarkStart w:id="53" w:name="_Toc86047606"/>
    </w:p>
    <w:bookmarkStart w:id="54" w:name="_Toc98094059" w:displacedByCustomXml="next"/>
    <w:bookmarkStart w:id="55"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492A92F0" w14:textId="6EDBED8E" w:rsidR="00440DE5" w:rsidRPr="00394D8A" w:rsidRDefault="002570DC" w:rsidP="00394D8A">
          <w:pPr>
            <w:pStyle w:val="Neslovannadpis"/>
          </w:pPr>
          <w:r w:rsidRPr="00394D8A">
            <w:t>Použité zdroj</w:t>
          </w:r>
          <w:bookmarkEnd w:id="53"/>
          <w:bookmarkEnd w:id="55"/>
          <w:r w:rsidR="004541B7">
            <w:t>e</w:t>
          </w:r>
          <w:bookmarkEnd w:id="54"/>
        </w:p>
        <w:p w14:paraId="63C6DF0D" w14:textId="77777777" w:rsidR="004541B7" w:rsidRDefault="00440DE5" w:rsidP="004541B7">
          <w:pPr>
            <w:pStyle w:val="Bibliografie"/>
            <w:rPr>
              <w:b/>
              <w:bCs/>
              <w:noProof/>
              <w:szCs w:val="24"/>
            </w:rPr>
          </w:pPr>
          <w:r>
            <w:fldChar w:fldCharType="begin"/>
          </w:r>
          <w:r>
            <w:instrText>BIBLIOGRAPHY</w:instrText>
          </w:r>
          <w:r>
            <w:fldChar w:fldCharType="separate"/>
          </w:r>
          <w:r w:rsidR="004541B7">
            <w:rPr>
              <w:noProof/>
            </w:rPr>
            <w:t xml:space="preserve">1. </w:t>
          </w:r>
          <w:r w:rsidR="004541B7">
            <w:rPr>
              <w:b/>
              <w:bCs/>
              <w:noProof/>
            </w:rPr>
            <w:t xml:space="preserve">History Of Virtual Reality . </w:t>
          </w:r>
          <w:r w:rsidR="004541B7">
            <w:rPr>
              <w:b/>
              <w:bCs/>
              <w:i/>
              <w:iCs/>
              <w:noProof/>
            </w:rPr>
            <w:t xml:space="preserve">Virtual Reality Society. </w:t>
          </w:r>
          <w:r w:rsidR="004541B7">
            <w:rPr>
              <w:b/>
              <w:bCs/>
              <w:noProof/>
            </w:rPr>
            <w:t>[Online] https://www.vrs.org.uk/virtual-reality/history.html.</w:t>
          </w:r>
        </w:p>
        <w:p w14:paraId="5F67EC08" w14:textId="77777777" w:rsidR="004541B7" w:rsidRDefault="004541B7" w:rsidP="004541B7">
          <w:pPr>
            <w:pStyle w:val="Bibliografie"/>
            <w:rPr>
              <w:b/>
              <w:bCs/>
              <w:noProof/>
            </w:rPr>
          </w:pPr>
          <w:r>
            <w:rPr>
              <w:b/>
              <w:bCs/>
              <w:noProof/>
            </w:rPr>
            <w:t xml:space="preserve">2. Stehlík, Michal. </w:t>
          </w:r>
          <w:r>
            <w:rPr>
              <w:b/>
              <w:bCs/>
              <w:i/>
              <w:iCs/>
              <w:noProof/>
            </w:rPr>
            <w:t xml:space="preserve">Návod k maturitním pracím 2020. </w:t>
          </w:r>
          <w:r>
            <w:rPr>
              <w:b/>
              <w:bCs/>
              <w:noProof/>
            </w:rPr>
            <w:t>Liberec : Albatros, 2020.</w:t>
          </w:r>
        </w:p>
        <w:p w14:paraId="30D6E7D7" w14:textId="77777777" w:rsidR="004541B7" w:rsidRDefault="004541B7" w:rsidP="004541B7">
          <w:pPr>
            <w:pStyle w:val="Bibliografie"/>
            <w:rPr>
              <w:b/>
              <w:bCs/>
              <w:noProof/>
            </w:rPr>
          </w:pPr>
          <w:r>
            <w:rPr>
              <w:b/>
              <w:bCs/>
              <w:noProof/>
            </w:rPr>
            <w:t xml:space="preserve">3. Unity User Manual 2021.2. </w:t>
          </w:r>
          <w:r>
            <w:rPr>
              <w:b/>
              <w:bCs/>
              <w:i/>
              <w:iCs/>
              <w:noProof/>
            </w:rPr>
            <w:t xml:space="preserve">Unity3d. </w:t>
          </w:r>
          <w:r>
            <w:rPr>
              <w:b/>
              <w:bCs/>
              <w:noProof/>
            </w:rPr>
            <w:t>[Online] https://docs.unity3d.com/2021.2/Documentation/Manual/index.html.</w:t>
          </w:r>
        </w:p>
        <w:p w14:paraId="3F890364" w14:textId="77777777" w:rsidR="004541B7" w:rsidRDefault="004541B7" w:rsidP="004541B7">
          <w:pPr>
            <w:pStyle w:val="Bibliografie"/>
            <w:rPr>
              <w:b/>
              <w:bCs/>
              <w:noProof/>
            </w:rPr>
          </w:pPr>
          <w:r>
            <w:rPr>
              <w:b/>
              <w:bCs/>
              <w:noProof/>
            </w:rPr>
            <w:t>4. Software Testing Help. [Online] https://www.softwaretestinghelp.com/what-is-virtual-reality/.</w:t>
          </w:r>
        </w:p>
        <w:p w14:paraId="0653D678" w14:textId="77777777" w:rsidR="004541B7" w:rsidRDefault="004541B7" w:rsidP="004541B7">
          <w:pPr>
            <w:pStyle w:val="Bibliografie"/>
            <w:rPr>
              <w:b/>
              <w:bCs/>
              <w:noProof/>
            </w:rPr>
          </w:pPr>
          <w:r>
            <w:rPr>
              <w:b/>
              <w:bCs/>
              <w:noProof/>
            </w:rPr>
            <w:t>5. Guru, Blender. youtube. [Online] https://www.youtube.com/c/BlenderGuruOfficial.</w:t>
          </w:r>
        </w:p>
        <w:p w14:paraId="5957637A" w14:textId="77777777" w:rsidR="004541B7" w:rsidRDefault="004541B7" w:rsidP="004541B7">
          <w:pPr>
            <w:pStyle w:val="Bibliografie"/>
            <w:rPr>
              <w:b/>
              <w:bCs/>
              <w:noProof/>
            </w:rPr>
          </w:pPr>
          <w:r>
            <w:rPr>
              <w:b/>
              <w:bCs/>
              <w:noProof/>
            </w:rPr>
            <w:t>6. Imphenzia. youtube. [Online] https://www.youtube.com/c/Imphenzia.</w:t>
          </w:r>
        </w:p>
        <w:p w14:paraId="08902DC5" w14:textId="77777777" w:rsidR="004541B7" w:rsidRDefault="004541B7" w:rsidP="004541B7">
          <w:pPr>
            <w:pStyle w:val="Bibliografie"/>
            <w:rPr>
              <w:b/>
              <w:bCs/>
              <w:noProof/>
            </w:rPr>
          </w:pPr>
          <w:r>
            <w:rPr>
              <w:b/>
              <w:bCs/>
              <w:noProof/>
            </w:rPr>
            <w:t>7. ValemVR. youtube. [Online] https://www.youtube.com/c/ValemVR.</w:t>
          </w:r>
        </w:p>
        <w:p w14:paraId="1E388801" w14:textId="77777777" w:rsidR="004541B7" w:rsidRDefault="004541B7" w:rsidP="004541B7">
          <w:pPr>
            <w:pStyle w:val="Bibliografie"/>
            <w:rPr>
              <w:b/>
              <w:bCs/>
              <w:noProof/>
            </w:rPr>
          </w:pPr>
          <w:r>
            <w:rPr>
              <w:b/>
              <w:bCs/>
              <w:noProof/>
            </w:rPr>
            <w:t>8. JustinPBarnett. youtube. [Online] https://www.youtube.com/c/JustinPBarnett.</w:t>
          </w:r>
        </w:p>
        <w:p w14:paraId="79C652FF" w14:textId="77777777" w:rsidR="004541B7" w:rsidRDefault="004541B7" w:rsidP="004541B7">
          <w:pPr>
            <w:pStyle w:val="Bibliografie"/>
            <w:rPr>
              <w:b/>
              <w:bCs/>
              <w:noProof/>
            </w:rPr>
          </w:pPr>
          <w:r>
            <w:rPr>
              <w:b/>
              <w:bCs/>
              <w:noProof/>
            </w:rPr>
            <w:t>9. Khronos. unity. [Online] https://docs.unity3d.com/Packages/com.unity.xr.openxr@0.1/manual/index.html.</w:t>
          </w:r>
        </w:p>
        <w:p w14:paraId="486AE929" w14:textId="77777777" w:rsidR="004541B7" w:rsidRDefault="004541B7" w:rsidP="004541B7">
          <w:pPr>
            <w:pStyle w:val="Bibliografie"/>
            <w:rPr>
              <w:b/>
              <w:bCs/>
              <w:noProof/>
            </w:rPr>
          </w:pPr>
          <w:r>
            <w:rPr>
              <w:b/>
              <w:bCs/>
              <w:noProof/>
            </w:rPr>
            <w:t>10. Ciathyza. unity asset store. [Online] https://assetstore.unity.com/packages/2d/textures-materials/gridbox-prototype-materials-129127.</w:t>
          </w:r>
        </w:p>
        <w:p w14:paraId="487FB2B8" w14:textId="77777777" w:rsidR="004541B7" w:rsidRDefault="004541B7" w:rsidP="004541B7">
          <w:pPr>
            <w:pStyle w:val="Bibliografie"/>
            <w:rPr>
              <w:b/>
              <w:bCs/>
              <w:noProof/>
            </w:rPr>
          </w:pPr>
          <w:r>
            <w:rPr>
              <w:b/>
              <w:bCs/>
              <w:noProof/>
            </w:rPr>
            <w:t>11. Brackeys. youtube. [Online] https://www.youtube.com/watch?v=8dejKSbADqE.</w:t>
          </w:r>
        </w:p>
        <w:p w14:paraId="65F81B1A" w14:textId="77777777" w:rsidR="004541B7" w:rsidRDefault="004541B7" w:rsidP="004541B7">
          <w:pPr>
            <w:pStyle w:val="Bibliografie"/>
            <w:rPr>
              <w:b/>
              <w:bCs/>
              <w:noProof/>
            </w:rPr>
          </w:pPr>
          <w:r>
            <w:rPr>
              <w:b/>
              <w:bCs/>
              <w:noProof/>
            </w:rPr>
            <w:t>12. Cavanagh, Terry. Bosca Ceoil. [Online] https://boscaceoil.net/.</w:t>
          </w:r>
        </w:p>
        <w:p w14:paraId="082BF70C" w14:textId="77777777" w:rsidR="00440DE5" w:rsidRDefault="00440DE5" w:rsidP="004541B7">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19B140AF" w14:textId="77777777" w:rsidR="00440DE5" w:rsidRDefault="00440DE5" w:rsidP="00440DE5">
      <w:pPr>
        <w:pStyle w:val="Nadpisplohy"/>
      </w:pPr>
      <w:bookmarkStart w:id="56" w:name="_Toc86047607"/>
      <w:bookmarkStart w:id="57" w:name="_Toc86055214"/>
      <w:bookmarkStart w:id="58" w:name="_Toc98094060"/>
      <w:r>
        <w:lastRenderedPageBreak/>
        <w:t>Seznam přiložených souborů</w:t>
      </w:r>
      <w:bookmarkEnd w:id="56"/>
      <w:bookmarkEnd w:id="57"/>
      <w:bookmarkEnd w:id="58"/>
    </w:p>
    <w:p w14:paraId="400B36D4" w14:textId="77777777" w:rsidR="00F846B4" w:rsidRDefault="00F846B4" w:rsidP="00394D8A">
      <w:r>
        <w:t>Na přiloženém datovém nosiči se nacházejí následující soubory a složky:</w:t>
      </w:r>
    </w:p>
    <w:p w14:paraId="09433C85"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73757FD9"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7DB6973F"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0D54FFC"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D6629" w14:textId="77777777" w:rsidR="00A94756" w:rsidRDefault="00A94756" w:rsidP="00A758D8">
      <w:pPr>
        <w:spacing w:line="240" w:lineRule="auto"/>
      </w:pPr>
      <w:r>
        <w:separator/>
      </w:r>
    </w:p>
  </w:endnote>
  <w:endnote w:type="continuationSeparator" w:id="0">
    <w:p w14:paraId="0CF4CE21" w14:textId="77777777" w:rsidR="00A94756" w:rsidRDefault="00A94756"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0B6B8" w14:textId="77777777" w:rsidR="00566029" w:rsidRDefault="00566029">
    <w:pPr>
      <w:pStyle w:val="Zpat"/>
      <w:jc w:val="right"/>
    </w:pPr>
  </w:p>
  <w:p w14:paraId="26BE71E2"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392C" w14:textId="77777777" w:rsidR="00EA593D" w:rsidRDefault="00EA593D">
    <w:pPr>
      <w:pStyle w:val="Zpat"/>
      <w:jc w:val="right"/>
    </w:pPr>
  </w:p>
  <w:p w14:paraId="1BE12EC5"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EndPr/>
    <w:sdtContent>
      <w:p w14:paraId="32DD87D3"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7B0751A"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FA877" w14:textId="77777777" w:rsidR="00A94756" w:rsidRDefault="00A94756" w:rsidP="00A758D8">
      <w:pPr>
        <w:spacing w:line="240" w:lineRule="auto"/>
      </w:pPr>
      <w:r>
        <w:separator/>
      </w:r>
    </w:p>
  </w:footnote>
  <w:footnote w:type="continuationSeparator" w:id="0">
    <w:p w14:paraId="731908BA" w14:textId="77777777" w:rsidR="00A94756" w:rsidRDefault="00A94756"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2382D2D85CF41788E55F63D0899D206"/>
      </w:placeholder>
      <w:dataBinding w:prefixMappings="xmlns:ns0='http://purl.org/dc/elements/1.1/' xmlns:ns1='http://schemas.openxmlformats.org/package/2006/metadata/core-properties' " w:xpath="/ns1:coreProperties[1]/ns0:title[1]" w:storeItemID="{6C3C8BC8-F283-45AE-878A-BAB7291924A1}"/>
      <w:text/>
    </w:sdtPr>
    <w:sdtEndPr/>
    <w:sdtContent>
      <w:p w14:paraId="3C58B978" w14:textId="5C0936E1" w:rsidR="00A758D8" w:rsidRPr="00A758D8" w:rsidRDefault="00885809" w:rsidP="00A758D8">
        <w:pPr>
          <w:pStyle w:val="Zhlav"/>
        </w:pPr>
        <w:r>
          <w:t>Unity VR hra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abstractNumId w:val="11"/>
  </w:num>
  <w:num w:numId="2">
    <w:abstractNumId w:val="17"/>
  </w:num>
  <w:num w:numId="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9"/>
  </w:num>
  <w:num w:numId="6">
    <w:abstractNumId w:val="7"/>
  </w:num>
  <w:num w:numId="7">
    <w:abstractNumId w:val="6"/>
  </w:num>
  <w:num w:numId="8">
    <w:abstractNumId w:val="5"/>
  </w:num>
  <w:num w:numId="9">
    <w:abstractNumId w:val="4"/>
  </w:num>
  <w:num w:numId="10">
    <w:abstractNumId w:val="20"/>
  </w:num>
  <w:num w:numId="11">
    <w:abstractNumId w:val="22"/>
  </w:num>
  <w:num w:numId="12">
    <w:abstractNumId w:val="13"/>
  </w:num>
  <w:num w:numId="13">
    <w:abstractNumId w:val="12"/>
  </w:num>
  <w:num w:numId="14">
    <w:abstractNumId w:val="10"/>
  </w:num>
  <w:num w:numId="15">
    <w:abstractNumId w:val="16"/>
  </w:num>
  <w:num w:numId="16">
    <w:abstractNumId w:val="8"/>
  </w:num>
  <w:num w:numId="17">
    <w:abstractNumId w:val="3"/>
  </w:num>
  <w:num w:numId="18">
    <w:abstractNumId w:val="2"/>
  </w:num>
  <w:num w:numId="19">
    <w:abstractNumId w:val="1"/>
  </w:num>
  <w:num w:numId="20">
    <w:abstractNumId w:val="0"/>
  </w:num>
  <w:num w:numId="21">
    <w:abstractNumId w:val="21"/>
  </w:num>
  <w:num w:numId="22">
    <w:abstractNumId w:val="15"/>
  </w:num>
  <w:num w:numId="23">
    <w:abstractNumId w:val="19"/>
  </w:num>
  <w:num w:numId="24">
    <w:abstractNumId w:val="18"/>
  </w:num>
  <w:num w:numId="25">
    <w:abstractNumId w:val="17"/>
    <w:lvlOverride w:ilvl="0">
      <w:startOverride w:val="12"/>
    </w:lvlOverride>
    <w:lvlOverride w:ilvl="1">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09"/>
    <w:rsid w:val="000001AA"/>
    <w:rsid w:val="00020B90"/>
    <w:rsid w:val="000316FC"/>
    <w:rsid w:val="00035556"/>
    <w:rsid w:val="00057E80"/>
    <w:rsid w:val="00062546"/>
    <w:rsid w:val="00067BD5"/>
    <w:rsid w:val="000C3ABC"/>
    <w:rsid w:val="000C793A"/>
    <w:rsid w:val="000E3A34"/>
    <w:rsid w:val="000F34C4"/>
    <w:rsid w:val="000F6155"/>
    <w:rsid w:val="0010168B"/>
    <w:rsid w:val="001029E8"/>
    <w:rsid w:val="00105AC0"/>
    <w:rsid w:val="0013391F"/>
    <w:rsid w:val="00146EC4"/>
    <w:rsid w:val="00156232"/>
    <w:rsid w:val="00172244"/>
    <w:rsid w:val="001860A3"/>
    <w:rsid w:val="00193D59"/>
    <w:rsid w:val="001A0C0C"/>
    <w:rsid w:val="001B5CE3"/>
    <w:rsid w:val="001D2943"/>
    <w:rsid w:val="001D4A0E"/>
    <w:rsid w:val="001E0E80"/>
    <w:rsid w:val="001E6256"/>
    <w:rsid w:val="001E67F6"/>
    <w:rsid w:val="0023432B"/>
    <w:rsid w:val="00236BCF"/>
    <w:rsid w:val="00253DAB"/>
    <w:rsid w:val="002570DC"/>
    <w:rsid w:val="00273FFF"/>
    <w:rsid w:val="002768F3"/>
    <w:rsid w:val="00276A82"/>
    <w:rsid w:val="002C5508"/>
    <w:rsid w:val="002D7E04"/>
    <w:rsid w:val="002F2410"/>
    <w:rsid w:val="00302A31"/>
    <w:rsid w:val="003065AF"/>
    <w:rsid w:val="00324A9B"/>
    <w:rsid w:val="00327C8F"/>
    <w:rsid w:val="003368F0"/>
    <w:rsid w:val="00340B73"/>
    <w:rsid w:val="00341B93"/>
    <w:rsid w:val="0036760A"/>
    <w:rsid w:val="00394D8A"/>
    <w:rsid w:val="00397554"/>
    <w:rsid w:val="003B684E"/>
    <w:rsid w:val="003B7BFB"/>
    <w:rsid w:val="003C161E"/>
    <w:rsid w:val="003C1A73"/>
    <w:rsid w:val="003C1C8C"/>
    <w:rsid w:val="003C6121"/>
    <w:rsid w:val="003D04AB"/>
    <w:rsid w:val="00440DE5"/>
    <w:rsid w:val="0044609A"/>
    <w:rsid w:val="00450A31"/>
    <w:rsid w:val="004541B7"/>
    <w:rsid w:val="0046079B"/>
    <w:rsid w:val="004621C2"/>
    <w:rsid w:val="00487403"/>
    <w:rsid w:val="00490300"/>
    <w:rsid w:val="00493147"/>
    <w:rsid w:val="004C4E15"/>
    <w:rsid w:val="004D4A55"/>
    <w:rsid w:val="004E1B70"/>
    <w:rsid w:val="004F4ED7"/>
    <w:rsid w:val="00510C29"/>
    <w:rsid w:val="00513D5C"/>
    <w:rsid w:val="00533916"/>
    <w:rsid w:val="0053744E"/>
    <w:rsid w:val="005516C1"/>
    <w:rsid w:val="00555001"/>
    <w:rsid w:val="00566029"/>
    <w:rsid w:val="00567CCF"/>
    <w:rsid w:val="00584945"/>
    <w:rsid w:val="00595094"/>
    <w:rsid w:val="005A1552"/>
    <w:rsid w:val="005A5B50"/>
    <w:rsid w:val="005B54DB"/>
    <w:rsid w:val="005C365B"/>
    <w:rsid w:val="005E12E8"/>
    <w:rsid w:val="005E67F8"/>
    <w:rsid w:val="00617A3F"/>
    <w:rsid w:val="00626A22"/>
    <w:rsid w:val="00644EB5"/>
    <w:rsid w:val="006803EF"/>
    <w:rsid w:val="0068064C"/>
    <w:rsid w:val="00681F6B"/>
    <w:rsid w:val="006A1EB6"/>
    <w:rsid w:val="006C3428"/>
    <w:rsid w:val="006C6B82"/>
    <w:rsid w:val="006F23B5"/>
    <w:rsid w:val="006F3C76"/>
    <w:rsid w:val="006F3E2A"/>
    <w:rsid w:val="006F508F"/>
    <w:rsid w:val="00703604"/>
    <w:rsid w:val="007511AF"/>
    <w:rsid w:val="00755838"/>
    <w:rsid w:val="007B641B"/>
    <w:rsid w:val="007C70D8"/>
    <w:rsid w:val="007C7F6E"/>
    <w:rsid w:val="007D14BA"/>
    <w:rsid w:val="007E37ED"/>
    <w:rsid w:val="007F149F"/>
    <w:rsid w:val="00804C84"/>
    <w:rsid w:val="00806C81"/>
    <w:rsid w:val="008171E7"/>
    <w:rsid w:val="008366EF"/>
    <w:rsid w:val="00851F7C"/>
    <w:rsid w:val="00860B28"/>
    <w:rsid w:val="0086635D"/>
    <w:rsid w:val="00882BB5"/>
    <w:rsid w:val="00885809"/>
    <w:rsid w:val="0089031E"/>
    <w:rsid w:val="008A076E"/>
    <w:rsid w:val="008A6714"/>
    <w:rsid w:val="008A6F41"/>
    <w:rsid w:val="008B142A"/>
    <w:rsid w:val="008B53F2"/>
    <w:rsid w:val="008D3D85"/>
    <w:rsid w:val="008E0630"/>
    <w:rsid w:val="00902B04"/>
    <w:rsid w:val="009127DE"/>
    <w:rsid w:val="009333FA"/>
    <w:rsid w:val="00937828"/>
    <w:rsid w:val="009628B2"/>
    <w:rsid w:val="009719F9"/>
    <w:rsid w:val="00A04681"/>
    <w:rsid w:val="00A07A1E"/>
    <w:rsid w:val="00A37D1A"/>
    <w:rsid w:val="00A46060"/>
    <w:rsid w:val="00A56E9C"/>
    <w:rsid w:val="00A651FD"/>
    <w:rsid w:val="00A70B3D"/>
    <w:rsid w:val="00A758D8"/>
    <w:rsid w:val="00A9387F"/>
    <w:rsid w:val="00A94756"/>
    <w:rsid w:val="00A955AB"/>
    <w:rsid w:val="00AB3476"/>
    <w:rsid w:val="00AB5297"/>
    <w:rsid w:val="00AD645F"/>
    <w:rsid w:val="00B06BFF"/>
    <w:rsid w:val="00B12AE4"/>
    <w:rsid w:val="00B1730F"/>
    <w:rsid w:val="00B20236"/>
    <w:rsid w:val="00B454FC"/>
    <w:rsid w:val="00B4604C"/>
    <w:rsid w:val="00B57F01"/>
    <w:rsid w:val="00B82FCC"/>
    <w:rsid w:val="00B9056A"/>
    <w:rsid w:val="00BA365E"/>
    <w:rsid w:val="00BB12E9"/>
    <w:rsid w:val="00BB13D8"/>
    <w:rsid w:val="00BB65BA"/>
    <w:rsid w:val="00BF626B"/>
    <w:rsid w:val="00BF672C"/>
    <w:rsid w:val="00C04948"/>
    <w:rsid w:val="00C04964"/>
    <w:rsid w:val="00C1231F"/>
    <w:rsid w:val="00C24601"/>
    <w:rsid w:val="00C44E06"/>
    <w:rsid w:val="00C47A18"/>
    <w:rsid w:val="00C5260F"/>
    <w:rsid w:val="00C72271"/>
    <w:rsid w:val="00C76AB9"/>
    <w:rsid w:val="00C77867"/>
    <w:rsid w:val="00C800AE"/>
    <w:rsid w:val="00C9229D"/>
    <w:rsid w:val="00CA209C"/>
    <w:rsid w:val="00CA404C"/>
    <w:rsid w:val="00CB74F8"/>
    <w:rsid w:val="00CC5042"/>
    <w:rsid w:val="00CD1C31"/>
    <w:rsid w:val="00CE0CBB"/>
    <w:rsid w:val="00CE741C"/>
    <w:rsid w:val="00CF54AB"/>
    <w:rsid w:val="00D06100"/>
    <w:rsid w:val="00D070B4"/>
    <w:rsid w:val="00D27635"/>
    <w:rsid w:val="00D30F23"/>
    <w:rsid w:val="00D4315D"/>
    <w:rsid w:val="00D51E23"/>
    <w:rsid w:val="00D6768E"/>
    <w:rsid w:val="00D96E13"/>
    <w:rsid w:val="00DB614E"/>
    <w:rsid w:val="00DE05B9"/>
    <w:rsid w:val="00DF2CA5"/>
    <w:rsid w:val="00E074F1"/>
    <w:rsid w:val="00E1566D"/>
    <w:rsid w:val="00E61267"/>
    <w:rsid w:val="00E74800"/>
    <w:rsid w:val="00E80B00"/>
    <w:rsid w:val="00E92EF4"/>
    <w:rsid w:val="00EA0271"/>
    <w:rsid w:val="00EA593D"/>
    <w:rsid w:val="00EB09C2"/>
    <w:rsid w:val="00EC05C2"/>
    <w:rsid w:val="00ED466D"/>
    <w:rsid w:val="00ED4FC0"/>
    <w:rsid w:val="00EE7FC8"/>
    <w:rsid w:val="00EF68C2"/>
    <w:rsid w:val="00F03ECA"/>
    <w:rsid w:val="00F126A4"/>
    <w:rsid w:val="00F17E61"/>
    <w:rsid w:val="00F2181D"/>
    <w:rsid w:val="00F251BC"/>
    <w:rsid w:val="00F33C14"/>
    <w:rsid w:val="00F655FB"/>
    <w:rsid w:val="00F846B4"/>
    <w:rsid w:val="00F96D91"/>
    <w:rsid w:val="00FB1AEF"/>
    <w:rsid w:val="00FE3447"/>
    <w:rsid w:val="00FE514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C27B8"/>
  <w15:chartTrackingRefBased/>
  <w15:docId w15:val="{3178987A-1324-4B1C-B2A8-B633F086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2692">
      <w:bodyDiv w:val="1"/>
      <w:marLeft w:val="0"/>
      <w:marRight w:val="0"/>
      <w:marTop w:val="0"/>
      <w:marBottom w:val="0"/>
      <w:divBdr>
        <w:top w:val="none" w:sz="0" w:space="0" w:color="auto"/>
        <w:left w:val="none" w:sz="0" w:space="0" w:color="auto"/>
        <w:bottom w:val="none" w:sz="0" w:space="0" w:color="auto"/>
        <w:right w:val="none" w:sz="0" w:space="0" w:color="auto"/>
      </w:divBdr>
    </w:div>
    <w:div w:id="143205006">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265618815">
      <w:bodyDiv w:val="1"/>
      <w:marLeft w:val="0"/>
      <w:marRight w:val="0"/>
      <w:marTop w:val="0"/>
      <w:marBottom w:val="0"/>
      <w:divBdr>
        <w:top w:val="none" w:sz="0" w:space="0" w:color="auto"/>
        <w:left w:val="none" w:sz="0" w:space="0" w:color="auto"/>
        <w:bottom w:val="none" w:sz="0" w:space="0" w:color="auto"/>
        <w:right w:val="none" w:sz="0" w:space="0" w:color="auto"/>
      </w:divBdr>
    </w:div>
    <w:div w:id="27440892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658536521">
      <w:bodyDiv w:val="1"/>
      <w:marLeft w:val="0"/>
      <w:marRight w:val="0"/>
      <w:marTop w:val="0"/>
      <w:marBottom w:val="0"/>
      <w:divBdr>
        <w:top w:val="none" w:sz="0" w:space="0" w:color="auto"/>
        <w:left w:val="none" w:sz="0" w:space="0" w:color="auto"/>
        <w:bottom w:val="none" w:sz="0" w:space="0" w:color="auto"/>
        <w:right w:val="none" w:sz="0" w:space="0" w:color="auto"/>
      </w:divBdr>
    </w:div>
    <w:div w:id="694311941">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5322052">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925456469">
      <w:bodyDiv w:val="1"/>
      <w:marLeft w:val="0"/>
      <w:marRight w:val="0"/>
      <w:marTop w:val="0"/>
      <w:marBottom w:val="0"/>
      <w:divBdr>
        <w:top w:val="none" w:sz="0" w:space="0" w:color="auto"/>
        <w:left w:val="none" w:sz="0" w:space="0" w:color="auto"/>
        <w:bottom w:val="none" w:sz="0" w:space="0" w:color="auto"/>
        <w:right w:val="none" w:sz="0" w:space="0" w:color="auto"/>
      </w:divBdr>
    </w:div>
    <w:div w:id="1108041637">
      <w:bodyDiv w:val="1"/>
      <w:marLeft w:val="0"/>
      <w:marRight w:val="0"/>
      <w:marTop w:val="0"/>
      <w:marBottom w:val="0"/>
      <w:divBdr>
        <w:top w:val="none" w:sz="0" w:space="0" w:color="auto"/>
        <w:left w:val="none" w:sz="0" w:space="0" w:color="auto"/>
        <w:bottom w:val="none" w:sz="0" w:space="0" w:color="auto"/>
        <w:right w:val="none" w:sz="0" w:space="0" w:color="auto"/>
      </w:divBdr>
    </w:div>
    <w:div w:id="1125545403">
      <w:bodyDiv w:val="1"/>
      <w:marLeft w:val="0"/>
      <w:marRight w:val="0"/>
      <w:marTop w:val="0"/>
      <w:marBottom w:val="0"/>
      <w:divBdr>
        <w:top w:val="none" w:sz="0" w:space="0" w:color="auto"/>
        <w:left w:val="none" w:sz="0" w:space="0" w:color="auto"/>
        <w:bottom w:val="none" w:sz="0" w:space="0" w:color="auto"/>
        <w:right w:val="none" w:sz="0" w:space="0" w:color="auto"/>
      </w:divBdr>
    </w:div>
    <w:div w:id="1189638681">
      <w:bodyDiv w:val="1"/>
      <w:marLeft w:val="0"/>
      <w:marRight w:val="0"/>
      <w:marTop w:val="0"/>
      <w:marBottom w:val="0"/>
      <w:divBdr>
        <w:top w:val="none" w:sz="0" w:space="0" w:color="auto"/>
        <w:left w:val="none" w:sz="0" w:space="0" w:color="auto"/>
        <w:bottom w:val="none" w:sz="0" w:space="0" w:color="auto"/>
        <w:right w:val="none" w:sz="0" w:space="0" w:color="auto"/>
      </w:divBdr>
    </w:div>
    <w:div w:id="1212035320">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293096127">
      <w:bodyDiv w:val="1"/>
      <w:marLeft w:val="0"/>
      <w:marRight w:val="0"/>
      <w:marTop w:val="0"/>
      <w:marBottom w:val="0"/>
      <w:divBdr>
        <w:top w:val="none" w:sz="0" w:space="0" w:color="auto"/>
        <w:left w:val="none" w:sz="0" w:space="0" w:color="auto"/>
        <w:bottom w:val="none" w:sz="0" w:space="0" w:color="auto"/>
        <w:right w:val="none" w:sz="0" w:space="0" w:color="auto"/>
      </w:divBdr>
    </w:div>
    <w:div w:id="129559872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376733534">
      <w:bodyDiv w:val="1"/>
      <w:marLeft w:val="0"/>
      <w:marRight w:val="0"/>
      <w:marTop w:val="0"/>
      <w:marBottom w:val="0"/>
      <w:divBdr>
        <w:top w:val="none" w:sz="0" w:space="0" w:color="auto"/>
        <w:left w:val="none" w:sz="0" w:space="0" w:color="auto"/>
        <w:bottom w:val="none" w:sz="0" w:space="0" w:color="auto"/>
        <w:right w:val="none" w:sz="0" w:space="0" w:color="auto"/>
      </w:divBdr>
    </w:div>
    <w:div w:id="1410689681">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493061641">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1963202">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56254276">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370460">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888570041">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 w:id="2003897207">
      <w:bodyDiv w:val="1"/>
      <w:marLeft w:val="0"/>
      <w:marRight w:val="0"/>
      <w:marTop w:val="0"/>
      <w:marBottom w:val="0"/>
      <w:divBdr>
        <w:top w:val="none" w:sz="0" w:space="0" w:color="auto"/>
        <w:left w:val="none" w:sz="0" w:space="0" w:color="auto"/>
        <w:bottom w:val="none" w:sz="0" w:space="0" w:color="auto"/>
        <w:right w:val="none" w:sz="0" w:space="0" w:color="auto"/>
      </w:divBdr>
    </w:div>
    <w:div w:id="211512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pir\Desktop\&#352;ablonaMP20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672A99F90F41CC8559A13CDDE93015"/>
        <w:category>
          <w:name w:val="Obecné"/>
          <w:gallery w:val="placeholder"/>
        </w:category>
        <w:types>
          <w:type w:val="bbPlcHdr"/>
        </w:types>
        <w:behaviors>
          <w:behavior w:val="content"/>
        </w:behaviors>
        <w:guid w:val="{29609248-D272-4D38-8DB6-14FBA8151B36}"/>
      </w:docPartPr>
      <w:docPartBody>
        <w:p w:rsidR="00AE3773" w:rsidRDefault="00FE579A">
          <w:pPr>
            <w:pStyle w:val="25672A99F90F41CC8559A13CDDE93015"/>
          </w:pPr>
          <w:r w:rsidRPr="00DC335D">
            <w:rPr>
              <w:rStyle w:val="Zstupntext"/>
            </w:rPr>
            <w:t>[Autor]</w:t>
          </w:r>
        </w:p>
      </w:docPartBody>
    </w:docPart>
    <w:docPart>
      <w:docPartPr>
        <w:name w:val="42382D2D85CF41788E55F63D0899D206"/>
        <w:category>
          <w:name w:val="Obecné"/>
          <w:gallery w:val="placeholder"/>
        </w:category>
        <w:types>
          <w:type w:val="bbPlcHdr"/>
        </w:types>
        <w:behaviors>
          <w:behavior w:val="content"/>
        </w:behaviors>
        <w:guid w:val="{98BDE1FD-891A-4FCD-B5DC-A0030F6D3BBC}"/>
      </w:docPartPr>
      <w:docPartBody>
        <w:p w:rsidR="00AE3773" w:rsidRDefault="00FE579A">
          <w:pPr>
            <w:pStyle w:val="42382D2D85CF41788E55F63D0899D206"/>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79A"/>
    <w:rsid w:val="00090B75"/>
    <w:rsid w:val="000A3633"/>
    <w:rsid w:val="0015591E"/>
    <w:rsid w:val="0023204A"/>
    <w:rsid w:val="00267CFD"/>
    <w:rsid w:val="00386B18"/>
    <w:rsid w:val="00536850"/>
    <w:rsid w:val="0093694F"/>
    <w:rsid w:val="00940E54"/>
    <w:rsid w:val="009B66EF"/>
    <w:rsid w:val="00AE3773"/>
    <w:rsid w:val="00B12BDF"/>
    <w:rsid w:val="00B7081F"/>
    <w:rsid w:val="00C607E9"/>
    <w:rsid w:val="00CD73BD"/>
    <w:rsid w:val="00F43CE7"/>
    <w:rsid w:val="00FC226B"/>
    <w:rsid w:val="00FE579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5672A99F90F41CC8559A13CDDE93015">
    <w:name w:val="25672A99F90F41CC8559A13CDDE93015"/>
  </w:style>
  <w:style w:type="paragraph" w:customStyle="1" w:styleId="42382D2D85CF41788E55F63D0899D206">
    <w:name w:val="42382D2D85CF41788E55F63D0899D2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2</b:RefOrder>
  </b:Source>
  <b:Source>
    <b:Tag>Uni</b:Tag>
    <b:SourceType>InternetSite</b:SourceType>
    <b:Guid>{85A921BC-FB0C-482D-AC6C-92D4B7025C27}</b:Guid>
    <b:Title>Unity User Manual 2021.2</b:Title>
    <b:InternetSiteTitle>Unity3d</b:InternetSiteTitle>
    <b:URL>https://docs.unity3d.com/2021.2/Documentation/Manual/index.html</b:URL>
    <b:RefOrder>3</b:RefOrder>
  </b:Source>
  <b:Source>
    <b:Tag>His</b:Tag>
    <b:SourceType>InternetSite</b:SourceType>
    <b:Guid>{51AA23E5-6869-4227-8411-B52A1AEA1CB5}</b:Guid>
    <b:Title>History Of Virtual Reality </b:Title>
    <b:InternetSiteTitle>Virtual Reality Society</b:InternetSiteTitle>
    <b:URL>https://www.vrs.org.uk/virtual-reality/history.html</b:URL>
    <b:RefOrder>1</b:RefOrder>
  </b:Source>
  <b:Source>
    <b:Tag>Sof</b:Tag>
    <b:SourceType>InternetSite</b:SourceType>
    <b:Guid>{5DB95112-CB04-400F-9223-E7247507DB5F}</b:Guid>
    <b:Title>Software Testing Help</b:Title>
    <b:URL>https://www.softwaretestinghelp.com/what-is-virtual-reality/</b:URL>
    <b:RefOrder>4</b:RefOrder>
  </b:Source>
  <b:Source>
    <b:Tag>Ble</b:Tag>
    <b:SourceType>InternetSite</b:SourceType>
    <b:Guid>{2DA2EA8F-8D31-4E97-940C-70E8881F10DC}</b:Guid>
    <b:Author>
      <b:Author>
        <b:NameList>
          <b:Person>
            <b:Last>Guru</b:Last>
            <b:First>Blender</b:First>
          </b:Person>
        </b:NameList>
      </b:Author>
    </b:Author>
    <b:Title>youtube</b:Title>
    <b:URL>https://www.youtube.com/c/BlenderGuruOfficial</b:URL>
    <b:RefOrder>5</b:RefOrder>
  </b:Source>
  <b:Source>
    <b:Tag>Imp</b:Tag>
    <b:SourceType>InternetSite</b:SourceType>
    <b:Guid>{FBE53E89-F34F-4F35-97ED-67414FED7FB6}</b:Guid>
    <b:Author>
      <b:Author>
        <b:NameList>
          <b:Person>
            <b:Last>Imphenzia</b:Last>
          </b:Person>
        </b:NameList>
      </b:Author>
    </b:Author>
    <b:Title>youtube</b:Title>
    <b:URL>https://www.youtube.com/c/Imphenzia</b:URL>
    <b:RefOrder>6</b:RefOrder>
  </b:Source>
  <b:Source>
    <b:Tag>Val</b:Tag>
    <b:SourceType>InternetSite</b:SourceType>
    <b:Guid>{A61A4C28-9ECC-430C-8A0D-85FE37989A5E}</b:Guid>
    <b:Author>
      <b:Author>
        <b:NameList>
          <b:Person>
            <b:Last>ValemVR</b:Last>
          </b:Person>
        </b:NameList>
      </b:Author>
    </b:Author>
    <b:Title>youtube</b:Title>
    <b:URL>https://www.youtube.com/c/ValemVR</b:URL>
    <b:RefOrder>7</b:RefOrder>
  </b:Source>
  <b:Source>
    <b:Tag>Jus</b:Tag>
    <b:SourceType>InternetSite</b:SourceType>
    <b:Guid>{2FDFC04B-5F73-45D1-9B9C-DD72C54A2900}</b:Guid>
    <b:Author>
      <b:Author>
        <b:NameList>
          <b:Person>
            <b:Last>JustinPBarnett</b:Last>
          </b:Person>
        </b:NameList>
      </b:Author>
    </b:Author>
    <b:Title>youtube</b:Title>
    <b:URL>https://www.youtube.com/c/JustinPBarnett</b:URL>
    <b:RefOrder>8</b:RefOrder>
  </b:Source>
  <b:Source>
    <b:Tag>Khr</b:Tag>
    <b:SourceType>InternetSite</b:SourceType>
    <b:Guid>{EB371F4B-772A-4C7C-99AD-1CE02582DB39}</b:Guid>
    <b:Author>
      <b:Author>
        <b:Corporate>Khronos</b:Corporate>
      </b:Author>
    </b:Author>
    <b:Title>unity</b:Title>
    <b:URL>https://docs.unity3d.com/Packages/com.unity.xr.openxr@0.1/manual/index.html</b:URL>
    <b:RefOrder>9</b:RefOrder>
  </b:Source>
  <b:Source>
    <b:Tag>Cia</b:Tag>
    <b:SourceType>InternetSite</b:SourceType>
    <b:Guid>{E72FABD0-A922-4EBC-ABB6-F5B310C7EEA7}</b:Guid>
    <b:Author>
      <b:Author>
        <b:Corporate>Ciathyza</b:Corporate>
      </b:Author>
    </b:Author>
    <b:Title>unity asset store</b:Title>
    <b:URL>https://assetstore.unity.com/packages/2d/textures-materials/gridbox-prototype-materials-129127</b:URL>
    <b:RefOrder>10</b:RefOrder>
  </b:Source>
  <b:Source>
    <b:Tag>Bra</b:Tag>
    <b:SourceType>InternetSite</b:SourceType>
    <b:Guid>{FD3DCEB5-2136-49ED-A247-9F6E17A39EEB}</b:Guid>
    <b:Author>
      <b:Author>
        <b:Corporate>Brackeys</b:Corporate>
      </b:Author>
    </b:Author>
    <b:Title>youtube</b:Title>
    <b:URL>https://www.youtube.com/watch?v=8dejKSbADqE</b:URL>
    <b:RefOrder>11</b:RefOrder>
  </b:Source>
  <b:Source>
    <b:Tag>Ter</b:Tag>
    <b:SourceType>InternetSite</b:SourceType>
    <b:Guid>{BB588C60-9AD8-4376-A13D-179B6C49B5C9}</b:Guid>
    <b:Author>
      <b:Author>
        <b:NameList>
          <b:Person>
            <b:Last>Cavanagh</b:Last>
            <b:First>Terry</b:First>
          </b:Person>
        </b:NameList>
      </b:Author>
    </b:Author>
    <b:Title>Bosca Ceoil</b:Title>
    <b:URL>https://boscaceoil.net/</b:URL>
    <b:RefOrder>12</b:RefOrder>
  </b:Source>
</b:Sources>
</file>

<file path=customXml/itemProps1.xml><?xml version="1.0" encoding="utf-8"?>
<ds:datastoreItem xmlns:ds="http://schemas.openxmlformats.org/officeDocument/2006/customXml" ds:itemID="{39C51D9C-F1A4-44A8-8A99-C0CC37D37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ŠablonaMP2021.dotx</Template>
  <TotalTime>753</TotalTime>
  <Pages>25</Pages>
  <Words>4794</Words>
  <Characters>28287</Characters>
  <Application>Microsoft Office Word</Application>
  <DocSecurity>0</DocSecurity>
  <Lines>235</Lines>
  <Paragraphs>66</Paragraphs>
  <ScaleCrop>false</ScaleCrop>
  <HeadingPairs>
    <vt:vector size="2" baseType="variant">
      <vt:variant>
        <vt:lpstr>Název</vt:lpstr>
      </vt:variant>
      <vt:variant>
        <vt:i4>1</vt:i4>
      </vt:variant>
    </vt:vector>
  </HeadingPairs>
  <TitlesOfParts>
    <vt:vector size="1" baseType="lpstr">
      <vt:lpstr>Unity VR hra</vt:lpstr>
    </vt:vector>
  </TitlesOfParts>
  <Company/>
  <LinksUpToDate>false</LinksUpToDate>
  <CharactersWithSpaces>33015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 VR hra</dc:title>
  <dc:subject/>
  <dc:creator>Filip Margitai</dc:creator>
  <cp:keywords/>
  <dc:description/>
  <cp:lastModifiedBy>Filip Margitai</cp:lastModifiedBy>
  <cp:revision>108</cp:revision>
  <dcterms:created xsi:type="dcterms:W3CDTF">2021-11-12T09:50:00Z</dcterms:created>
  <dcterms:modified xsi:type="dcterms:W3CDTF">2022-03-13T19:01:00Z</dcterms:modified>
</cp:coreProperties>
</file>